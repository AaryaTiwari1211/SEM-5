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9EDC" w14:textId="77777777" w:rsidR="00A72F17" w:rsidRPr="00801A01" w:rsidRDefault="00A72F17" w:rsidP="00A72F17">
      <w:pPr>
        <w:rPr>
          <w:b/>
          <w:bCs/>
          <w:sz w:val="28"/>
          <w:szCs w:val="28"/>
          <w:u w:val="single"/>
        </w:rPr>
      </w:pPr>
      <w:r w:rsidRPr="00801A01">
        <w:rPr>
          <w:b/>
          <w:bCs/>
          <w:sz w:val="28"/>
          <w:szCs w:val="28"/>
          <w:u w:val="single"/>
        </w:rPr>
        <w:t>Name : Aarya Tiwari</w:t>
      </w:r>
    </w:p>
    <w:p w14:paraId="42512E05" w14:textId="77777777" w:rsidR="00A72F17" w:rsidRPr="00801A01" w:rsidRDefault="00A72F17" w:rsidP="00A72F17">
      <w:pPr>
        <w:rPr>
          <w:b/>
          <w:bCs/>
          <w:sz w:val="28"/>
          <w:szCs w:val="28"/>
          <w:u w:val="single"/>
        </w:rPr>
      </w:pPr>
      <w:r w:rsidRPr="00801A01">
        <w:rPr>
          <w:b/>
          <w:bCs/>
          <w:sz w:val="28"/>
          <w:szCs w:val="28"/>
          <w:u w:val="single"/>
        </w:rPr>
        <w:t>Batch : B2:</w:t>
      </w:r>
    </w:p>
    <w:p w14:paraId="3F5F5653" w14:textId="77777777" w:rsidR="00A72F17" w:rsidRPr="00801A01" w:rsidRDefault="00A72F17" w:rsidP="00A72F17">
      <w:pPr>
        <w:rPr>
          <w:b/>
          <w:bCs/>
          <w:sz w:val="28"/>
          <w:szCs w:val="28"/>
          <w:u w:val="single"/>
        </w:rPr>
      </w:pPr>
      <w:r w:rsidRPr="00801A01">
        <w:rPr>
          <w:b/>
          <w:bCs/>
          <w:sz w:val="28"/>
          <w:szCs w:val="28"/>
          <w:u w:val="single"/>
        </w:rPr>
        <w:t>Roll No. : 16010421119</w:t>
      </w:r>
    </w:p>
    <w:p w14:paraId="477F8631" w14:textId="536713A7" w:rsidR="00A72F17" w:rsidRPr="00801A01" w:rsidRDefault="00A72F17" w:rsidP="00A72F17">
      <w:pPr>
        <w:rPr>
          <w:b/>
          <w:bCs/>
          <w:sz w:val="28"/>
          <w:szCs w:val="28"/>
          <w:u w:val="single"/>
        </w:rPr>
      </w:pPr>
      <w:r w:rsidRPr="00801A01">
        <w:rPr>
          <w:b/>
          <w:bCs/>
          <w:sz w:val="28"/>
          <w:szCs w:val="28"/>
          <w:u w:val="single"/>
        </w:rPr>
        <w:t xml:space="preserve">Course: </w:t>
      </w:r>
      <w:r w:rsidR="00C67887" w:rsidRPr="00801A01">
        <w:rPr>
          <w:b/>
          <w:bCs/>
          <w:sz w:val="28"/>
          <w:szCs w:val="28"/>
          <w:u w:val="single"/>
        </w:rPr>
        <w:t>UIP</w:t>
      </w:r>
    </w:p>
    <w:p w14:paraId="024BF00E" w14:textId="3420B6A0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C67887">
        <w:rPr>
          <w:b/>
          <w:bCs/>
          <w:sz w:val="28"/>
          <w:szCs w:val="28"/>
        </w:rPr>
        <w:t xml:space="preserve"> 6</w:t>
      </w:r>
    </w:p>
    <w:p w14:paraId="0D1BCEB3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D2D665" w14:textId="77777777" w:rsidR="005F4DF3" w:rsidRPr="00E57E47" w:rsidRDefault="005F4DF3" w:rsidP="004D0938">
      <w:pPr>
        <w:pStyle w:val="Heading3"/>
        <w:spacing w:before="69"/>
        <w:ind w:left="0" w:right="195"/>
        <w:rPr>
          <w:rFonts w:asciiTheme="minorHAnsi" w:hAnsiTheme="minorHAnsi" w:cstheme="minorHAnsi"/>
        </w:rPr>
      </w:pPr>
      <w:r w:rsidRPr="00E57E47">
        <w:rPr>
          <w:rFonts w:asciiTheme="minorHAnsi" w:hAnsiTheme="minorHAnsi" w:cstheme="minorHAnsi"/>
        </w:rPr>
        <w:t>Main page:</w:t>
      </w:r>
    </w:p>
    <w:p w14:paraId="4F77CC84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  <w:r w:rsidRPr="00E57E47">
        <w:rPr>
          <w:rFonts w:asciiTheme="minorHAnsi" w:hAnsiTheme="minorHAnsi" w:cstheme="minorHAnsi"/>
          <w:noProof/>
        </w:rPr>
        <w:drawing>
          <wp:inline distT="0" distB="0" distL="0" distR="0" wp14:anchorId="5AC1F5CC" wp14:editId="5DFF7CAF">
            <wp:extent cx="5943600" cy="5666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181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56BF7BA0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  <w:r w:rsidRPr="00E57E47">
        <w:rPr>
          <w:rFonts w:asciiTheme="minorHAnsi" w:hAnsiTheme="minorHAnsi" w:cstheme="minorHAnsi"/>
        </w:rPr>
        <w:t>Here we are using our registration page to showcase the concepts of Format Forgiving and Structured format</w:t>
      </w:r>
    </w:p>
    <w:p w14:paraId="0AF69A32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31862750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029EF5EB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274CE149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4B6B67BE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7277B3AB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7534AA8B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  <w:b w:val="0"/>
        </w:rPr>
      </w:pPr>
      <w:r w:rsidRPr="00E57E47">
        <w:rPr>
          <w:rFonts w:asciiTheme="minorHAnsi" w:hAnsiTheme="minorHAnsi" w:cstheme="minorHAnsi"/>
          <w:noProof/>
        </w:rPr>
        <w:drawing>
          <wp:inline distT="0" distB="0" distL="0" distR="0" wp14:anchorId="2D5F1CCB" wp14:editId="34E05BB5">
            <wp:extent cx="2905530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E47">
        <w:rPr>
          <w:rFonts w:asciiTheme="minorHAnsi" w:hAnsiTheme="minorHAnsi" w:cstheme="minorHAnsi"/>
          <w:b w:val="0"/>
          <w:noProof/>
        </w:rPr>
        <w:drawing>
          <wp:inline distT="0" distB="0" distL="0" distR="0" wp14:anchorId="1E2AFEEE" wp14:editId="7282B192">
            <wp:extent cx="2896004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E47">
        <w:rPr>
          <w:rFonts w:asciiTheme="minorHAnsi" w:hAnsiTheme="minorHAnsi" w:cstheme="minorHAnsi"/>
        </w:rPr>
        <w:br/>
      </w:r>
    </w:p>
    <w:p w14:paraId="007F876B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  <w:r w:rsidRPr="00E57E47">
        <w:rPr>
          <w:rFonts w:asciiTheme="minorHAnsi" w:hAnsiTheme="minorHAnsi" w:cstheme="minorHAnsi"/>
          <w:b w:val="0"/>
        </w:rPr>
        <w:t xml:space="preserve">As we </w:t>
      </w:r>
      <w:proofErr w:type="gramStart"/>
      <w:r w:rsidRPr="00E57E47">
        <w:rPr>
          <w:rFonts w:asciiTheme="minorHAnsi" w:hAnsiTheme="minorHAnsi" w:cstheme="minorHAnsi"/>
          <w:b w:val="0"/>
        </w:rPr>
        <w:t>see ,</w:t>
      </w:r>
      <w:proofErr w:type="gramEnd"/>
      <w:r w:rsidRPr="00E57E47">
        <w:rPr>
          <w:rFonts w:asciiTheme="minorHAnsi" w:hAnsiTheme="minorHAnsi" w:cstheme="minorHAnsi"/>
          <w:b w:val="0"/>
        </w:rPr>
        <w:t xml:space="preserve"> in the First name &amp; LastName section, and in Address Section we have not clearly specified how we want to get their input, stating as an </w:t>
      </w:r>
      <w:r w:rsidRPr="00E57E47">
        <w:rPr>
          <w:rFonts w:asciiTheme="minorHAnsi" w:hAnsiTheme="minorHAnsi" w:cstheme="minorHAnsi"/>
        </w:rPr>
        <w:t>FORMAT FORGIVING type.</w:t>
      </w:r>
    </w:p>
    <w:p w14:paraId="377ABD28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7AB78497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  <w:r w:rsidRPr="00E57E47">
        <w:rPr>
          <w:rFonts w:asciiTheme="minorHAnsi" w:hAnsiTheme="minorHAnsi" w:cstheme="minorHAnsi"/>
          <w:noProof/>
        </w:rPr>
        <w:drawing>
          <wp:inline distT="0" distB="0" distL="0" distR="0" wp14:anchorId="1AE32853" wp14:editId="178EBC6A">
            <wp:extent cx="4544059" cy="1495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116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  <w:r w:rsidRPr="00E57E47">
        <w:rPr>
          <w:rFonts w:asciiTheme="minorHAnsi" w:hAnsiTheme="minorHAnsi" w:cstheme="minorHAnsi"/>
          <w:noProof/>
        </w:rPr>
        <w:drawing>
          <wp:inline distT="0" distB="0" distL="0" distR="0" wp14:anchorId="59DEF431" wp14:editId="594AD2CB">
            <wp:extent cx="4762500" cy="1697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D921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</w:rPr>
      </w:pPr>
    </w:p>
    <w:p w14:paraId="240E7C44" w14:textId="77777777" w:rsidR="005F4DF3" w:rsidRPr="00E57E47" w:rsidRDefault="005F4DF3" w:rsidP="005F4DF3">
      <w:pPr>
        <w:pStyle w:val="Heading3"/>
        <w:spacing w:before="69"/>
        <w:ind w:right="195"/>
        <w:rPr>
          <w:rFonts w:asciiTheme="minorHAnsi" w:hAnsiTheme="minorHAnsi" w:cstheme="minorHAnsi"/>
          <w:b w:val="0"/>
        </w:rPr>
      </w:pPr>
      <w:r w:rsidRPr="00E57E47">
        <w:rPr>
          <w:rFonts w:asciiTheme="minorHAnsi" w:hAnsiTheme="minorHAnsi" w:cstheme="minorHAnsi"/>
          <w:b w:val="0"/>
        </w:rPr>
        <w:t xml:space="preserve">Where as in </w:t>
      </w:r>
      <w:r w:rsidRPr="00E57E47">
        <w:rPr>
          <w:rFonts w:asciiTheme="minorHAnsi" w:hAnsiTheme="minorHAnsi" w:cstheme="minorHAnsi"/>
        </w:rPr>
        <w:t>Phone no. section</w:t>
      </w:r>
      <w:r w:rsidRPr="00E57E47">
        <w:rPr>
          <w:rFonts w:asciiTheme="minorHAnsi" w:hAnsiTheme="minorHAnsi" w:cstheme="minorHAnsi"/>
          <w:b w:val="0"/>
        </w:rPr>
        <w:t xml:space="preserve"> we are taking care that the number entered does includes country </w:t>
      </w:r>
      <w:proofErr w:type="gramStart"/>
      <w:r w:rsidRPr="00E57E47">
        <w:rPr>
          <w:rFonts w:asciiTheme="minorHAnsi" w:hAnsiTheme="minorHAnsi" w:cstheme="minorHAnsi"/>
          <w:b w:val="0"/>
        </w:rPr>
        <w:t>code ,</w:t>
      </w:r>
      <w:proofErr w:type="gramEnd"/>
      <w:r w:rsidRPr="00E57E47">
        <w:rPr>
          <w:rFonts w:asciiTheme="minorHAnsi" w:hAnsiTheme="minorHAnsi" w:cstheme="minorHAnsi"/>
          <w:b w:val="0"/>
        </w:rPr>
        <w:t xml:space="preserve"> referring to </w:t>
      </w:r>
      <w:r w:rsidRPr="00E57E47">
        <w:rPr>
          <w:rFonts w:asciiTheme="minorHAnsi" w:hAnsiTheme="minorHAnsi" w:cstheme="minorHAnsi"/>
        </w:rPr>
        <w:t>STRUCTURED FORMAT type.</w:t>
      </w:r>
    </w:p>
    <w:p w14:paraId="007CBFB3" w14:textId="77777777" w:rsidR="005F4DF3" w:rsidRDefault="005F4DF3" w:rsidP="00A72F17">
      <w:pPr>
        <w:rPr>
          <w:b/>
          <w:bCs/>
          <w:sz w:val="28"/>
          <w:szCs w:val="28"/>
        </w:rPr>
      </w:pPr>
    </w:p>
    <w:p w14:paraId="4BD912FC" w14:textId="77777777" w:rsidR="00D77762" w:rsidRDefault="00D77762" w:rsidP="00A72F17">
      <w:pPr>
        <w:rPr>
          <w:b/>
          <w:bCs/>
          <w:sz w:val="28"/>
          <w:szCs w:val="28"/>
        </w:rPr>
      </w:pPr>
    </w:p>
    <w:p w14:paraId="3F09E12E" w14:textId="77777777" w:rsidR="00D77762" w:rsidRDefault="00D77762" w:rsidP="00A72F17">
      <w:pPr>
        <w:rPr>
          <w:b/>
          <w:bCs/>
          <w:sz w:val="28"/>
          <w:szCs w:val="28"/>
        </w:rPr>
      </w:pPr>
    </w:p>
    <w:p w14:paraId="7ED56D35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Outcomes:</w:t>
      </w:r>
    </w:p>
    <w:p w14:paraId="4C0B46F9" w14:textId="33206A3C" w:rsidR="00C67887" w:rsidRPr="00A7756C" w:rsidRDefault="00C67887" w:rsidP="00A72F17">
      <w:pPr>
        <w:rPr>
          <w:b/>
          <w:bCs/>
          <w:sz w:val="36"/>
          <w:szCs w:val="36"/>
        </w:rPr>
      </w:pPr>
      <w:r w:rsidRPr="00A7756C">
        <w:rPr>
          <w:b/>
          <w:bCs/>
          <w:sz w:val="28"/>
          <w:szCs w:val="28"/>
        </w:rPr>
        <w:t>CO2: Apply principles of information organization and navigation along with data handling in web interface design</w:t>
      </w:r>
    </w:p>
    <w:p w14:paraId="5CCB95B2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056CA3E9" w14:textId="77777777" w:rsidR="00D77762" w:rsidRPr="00D77762" w:rsidRDefault="00D77762" w:rsidP="00D77762">
      <w:pPr>
        <w:rPr>
          <w:rFonts w:eastAsia="Times New Roman" w:cstheme="minorHAnsi"/>
          <w:b/>
          <w:sz w:val="28"/>
          <w:szCs w:val="20"/>
        </w:rPr>
      </w:pPr>
      <w:r w:rsidRPr="00D77762">
        <w:rPr>
          <w:rFonts w:eastAsia="Times New Roman" w:cstheme="minorHAnsi"/>
          <w:b/>
          <w:sz w:val="28"/>
          <w:szCs w:val="20"/>
        </w:rPr>
        <w:t>Understood the concept of Forgiving format and structured format and where all they can be used.</w:t>
      </w:r>
    </w:p>
    <w:p w14:paraId="093AA8DB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87"/>
    <w:rsid w:val="004D0938"/>
    <w:rsid w:val="005354DB"/>
    <w:rsid w:val="005F4DF3"/>
    <w:rsid w:val="00801A01"/>
    <w:rsid w:val="00A72F17"/>
    <w:rsid w:val="00A7756C"/>
    <w:rsid w:val="00C67887"/>
    <w:rsid w:val="00D622BA"/>
    <w:rsid w:val="00D77762"/>
    <w:rsid w:val="00E57E47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C031"/>
  <w15:chartTrackingRefBased/>
  <w15:docId w15:val="{AAA3E10B-DFB4-42FD-A68D-ECF03FBA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paragraph" w:styleId="Heading3">
    <w:name w:val="heading 3"/>
    <w:basedOn w:val="Normal"/>
    <w:link w:val="Heading3Char"/>
    <w:uiPriority w:val="1"/>
    <w:qFormat/>
    <w:rsid w:val="005F4DF3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F4DF3"/>
    <w:rPr>
      <w:rFonts w:ascii="Times New Roman" w:eastAsia="Times New Roman" w:hAnsi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4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10</cp:revision>
  <dcterms:created xsi:type="dcterms:W3CDTF">2023-10-15T13:48:00Z</dcterms:created>
  <dcterms:modified xsi:type="dcterms:W3CDTF">2023-10-29T06:34:00Z</dcterms:modified>
</cp:coreProperties>
</file>