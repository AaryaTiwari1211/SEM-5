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B7D9E" w14:textId="77777777" w:rsidR="00A72F17" w:rsidRPr="003A477D" w:rsidRDefault="00A72F17" w:rsidP="00A72F17">
      <w:pPr>
        <w:rPr>
          <w:b/>
          <w:bCs/>
          <w:sz w:val="28"/>
          <w:szCs w:val="28"/>
        </w:rPr>
      </w:pPr>
      <w:r w:rsidRPr="003A477D">
        <w:rPr>
          <w:b/>
          <w:bCs/>
          <w:sz w:val="28"/>
          <w:szCs w:val="28"/>
        </w:rPr>
        <w:t>Name : Aarya Tiwari</w:t>
      </w:r>
    </w:p>
    <w:p w14:paraId="704F0C55" w14:textId="77777777" w:rsidR="00A72F17" w:rsidRPr="003A477D" w:rsidRDefault="00A72F17" w:rsidP="00A72F17">
      <w:pPr>
        <w:rPr>
          <w:b/>
          <w:bCs/>
          <w:sz w:val="28"/>
          <w:szCs w:val="28"/>
        </w:rPr>
      </w:pPr>
      <w:r w:rsidRPr="003A477D">
        <w:rPr>
          <w:b/>
          <w:bCs/>
          <w:sz w:val="28"/>
          <w:szCs w:val="28"/>
        </w:rPr>
        <w:t>Batch : B2:</w:t>
      </w:r>
    </w:p>
    <w:p w14:paraId="23991556" w14:textId="77777777" w:rsidR="00A72F17" w:rsidRPr="003A477D" w:rsidRDefault="00A72F17" w:rsidP="00A72F17">
      <w:pPr>
        <w:rPr>
          <w:b/>
          <w:bCs/>
          <w:sz w:val="28"/>
          <w:szCs w:val="28"/>
        </w:rPr>
      </w:pPr>
      <w:r w:rsidRPr="003A477D">
        <w:rPr>
          <w:b/>
          <w:bCs/>
          <w:sz w:val="28"/>
          <w:szCs w:val="28"/>
        </w:rPr>
        <w:t>Roll No. : 16010421119</w:t>
      </w:r>
    </w:p>
    <w:p w14:paraId="42D452D8" w14:textId="4EBEDDEF" w:rsidR="00A72F17" w:rsidRPr="003A477D" w:rsidRDefault="00A72F17" w:rsidP="00A72F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Course</w:t>
      </w:r>
      <w:r w:rsidRPr="003A477D">
        <w:rPr>
          <w:b/>
          <w:bCs/>
          <w:sz w:val="28"/>
          <w:szCs w:val="28"/>
        </w:rPr>
        <w:t xml:space="preserve">: </w:t>
      </w:r>
      <w:r w:rsidR="00DA6751">
        <w:rPr>
          <w:b/>
          <w:bCs/>
          <w:sz w:val="28"/>
          <w:szCs w:val="28"/>
        </w:rPr>
        <w:t>UIP</w:t>
      </w:r>
    </w:p>
    <w:p w14:paraId="667AF0B3" w14:textId="568481E0" w:rsidR="00A72F17" w:rsidRDefault="00A72F17" w:rsidP="00A72F17">
      <w:pPr>
        <w:jc w:val="center"/>
        <w:rPr>
          <w:b/>
          <w:bCs/>
          <w:sz w:val="28"/>
          <w:szCs w:val="28"/>
        </w:rPr>
      </w:pPr>
      <w:r w:rsidRPr="003A477D">
        <w:rPr>
          <w:b/>
          <w:bCs/>
          <w:sz w:val="28"/>
          <w:szCs w:val="28"/>
        </w:rPr>
        <w:t>Experiment No. :</w:t>
      </w:r>
      <w:r w:rsidR="00DA6751">
        <w:rPr>
          <w:b/>
          <w:bCs/>
          <w:sz w:val="28"/>
          <w:szCs w:val="28"/>
        </w:rPr>
        <w:t xml:space="preserve"> 5</w:t>
      </w:r>
    </w:p>
    <w:p w14:paraId="6C1273AB" w14:textId="4FBCF2ED" w:rsidR="0064389F" w:rsidRPr="00D97A76" w:rsidRDefault="00A72F17" w:rsidP="00D97A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1AEC636E" w14:textId="77777777" w:rsidR="0064389F" w:rsidRPr="005C5D07" w:rsidRDefault="0064389F" w:rsidP="00D97A76">
      <w:pPr>
        <w:spacing w:before="1"/>
        <w:rPr>
          <w:b/>
          <w:sz w:val="28"/>
          <w:szCs w:val="24"/>
        </w:rPr>
      </w:pPr>
      <w:r w:rsidRPr="005C5D07">
        <w:rPr>
          <w:b/>
          <w:sz w:val="28"/>
          <w:szCs w:val="24"/>
        </w:rPr>
        <w:t>Drag and Drop:</w:t>
      </w:r>
    </w:p>
    <w:p w14:paraId="79AF339F" w14:textId="77777777" w:rsidR="0064389F" w:rsidRDefault="0064389F" w:rsidP="0064389F">
      <w:pPr>
        <w:pStyle w:val="BodyText"/>
        <w:spacing w:before="3"/>
        <w:rPr>
          <w:b/>
        </w:rPr>
      </w:pPr>
    </w:p>
    <w:p w14:paraId="515C5199" w14:textId="77777777" w:rsidR="0064389F" w:rsidRDefault="0064389F" w:rsidP="0064389F">
      <w:pPr>
        <w:rPr>
          <w:sz w:val="20"/>
        </w:rPr>
      </w:pPr>
      <w:r w:rsidRPr="0085758E">
        <w:rPr>
          <w:noProof/>
          <w:sz w:val="20"/>
        </w:rPr>
        <w:drawing>
          <wp:inline distT="0" distB="0" distL="0" distR="0" wp14:anchorId="60980497" wp14:editId="42F4FF2E">
            <wp:extent cx="3105051" cy="2446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8419" cy="2448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337B7" w14:textId="77777777" w:rsidR="0064389F" w:rsidRDefault="0064389F" w:rsidP="0064389F">
      <w:pPr>
        <w:rPr>
          <w:sz w:val="20"/>
        </w:rPr>
      </w:pPr>
      <w:r w:rsidRPr="00A540D0">
        <w:rPr>
          <w:noProof/>
          <w:sz w:val="20"/>
        </w:rPr>
        <w:drawing>
          <wp:inline distT="0" distB="0" distL="0" distR="0" wp14:anchorId="4BEE57E2" wp14:editId="11AE6095">
            <wp:extent cx="3493857" cy="2743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6781" cy="274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D5F37" w14:textId="77777777" w:rsidR="0064389F" w:rsidRDefault="0064389F" w:rsidP="0064389F">
      <w:pPr>
        <w:rPr>
          <w:sz w:val="20"/>
        </w:rPr>
      </w:pPr>
      <w:r w:rsidRPr="00A540D0">
        <w:rPr>
          <w:noProof/>
          <w:sz w:val="20"/>
        </w:rPr>
        <w:lastRenderedPageBreak/>
        <w:drawing>
          <wp:inline distT="0" distB="0" distL="0" distR="0" wp14:anchorId="69BBE1AF" wp14:editId="67CDE132">
            <wp:extent cx="3934374" cy="5115639"/>
            <wp:effectExtent l="0" t="0" r="952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AA4DC" w14:textId="77777777" w:rsidR="0064389F" w:rsidRDefault="0064389F" w:rsidP="0064389F">
      <w:pPr>
        <w:rPr>
          <w:sz w:val="20"/>
        </w:rPr>
      </w:pPr>
    </w:p>
    <w:p w14:paraId="01C36AA3" w14:textId="77777777" w:rsidR="0064389F" w:rsidRDefault="0064389F" w:rsidP="0064389F">
      <w:pPr>
        <w:rPr>
          <w:sz w:val="20"/>
        </w:rPr>
      </w:pPr>
    </w:p>
    <w:p w14:paraId="40DE931B" w14:textId="77777777" w:rsidR="0064389F" w:rsidRPr="002B612A" w:rsidRDefault="0064389F" w:rsidP="0064389F">
      <w:pPr>
        <w:rPr>
          <w:b/>
          <w:bCs/>
          <w:sz w:val="24"/>
          <w:szCs w:val="28"/>
        </w:rPr>
      </w:pPr>
    </w:p>
    <w:p w14:paraId="77B4BF0E" w14:textId="30CC91A6" w:rsidR="0064389F" w:rsidRPr="008E5BD7" w:rsidRDefault="0064389F" w:rsidP="0064389F">
      <w:pPr>
        <w:rPr>
          <w:b/>
          <w:bCs/>
          <w:sz w:val="32"/>
          <w:szCs w:val="36"/>
        </w:rPr>
      </w:pPr>
      <w:r w:rsidRPr="008E5BD7">
        <w:rPr>
          <w:b/>
          <w:bCs/>
          <w:sz w:val="32"/>
          <w:szCs w:val="36"/>
        </w:rPr>
        <w:t xml:space="preserve">This is a method to insert images </w:t>
      </w:r>
      <w:r w:rsidRPr="008E5BD7">
        <w:rPr>
          <w:b/>
          <w:bCs/>
          <w:sz w:val="32"/>
          <w:szCs w:val="36"/>
        </w:rPr>
        <w:br/>
        <w:t xml:space="preserve">considering a very common method of use , we have included this in our app to make it </w:t>
      </w:r>
      <w:proofErr w:type="gramStart"/>
      <w:r w:rsidRPr="008E5BD7">
        <w:rPr>
          <w:b/>
          <w:bCs/>
          <w:sz w:val="32"/>
          <w:szCs w:val="36"/>
        </w:rPr>
        <w:t>more easy</w:t>
      </w:r>
      <w:proofErr w:type="gramEnd"/>
      <w:r w:rsidRPr="008E5BD7">
        <w:rPr>
          <w:b/>
          <w:bCs/>
          <w:sz w:val="32"/>
          <w:szCs w:val="36"/>
        </w:rPr>
        <w:t xml:space="preserve"> to use.  </w:t>
      </w:r>
    </w:p>
    <w:p w14:paraId="5D4E4F93" w14:textId="77777777" w:rsidR="00FF7F0C" w:rsidRDefault="00FF7F0C" w:rsidP="0064389F">
      <w:pPr>
        <w:rPr>
          <w:b/>
          <w:bCs/>
          <w:sz w:val="28"/>
          <w:szCs w:val="28"/>
        </w:rPr>
      </w:pPr>
    </w:p>
    <w:p w14:paraId="280AFF4B" w14:textId="77777777" w:rsidR="00FF7F0C" w:rsidRDefault="00FF7F0C" w:rsidP="0064389F">
      <w:pPr>
        <w:rPr>
          <w:b/>
          <w:bCs/>
          <w:sz w:val="28"/>
          <w:szCs w:val="28"/>
        </w:rPr>
      </w:pPr>
    </w:p>
    <w:p w14:paraId="51BBC23B" w14:textId="77777777" w:rsidR="00FF7F0C" w:rsidRDefault="00FF7F0C" w:rsidP="0064389F">
      <w:pPr>
        <w:rPr>
          <w:b/>
          <w:bCs/>
          <w:sz w:val="28"/>
          <w:szCs w:val="28"/>
        </w:rPr>
      </w:pPr>
    </w:p>
    <w:p w14:paraId="32D58EC0" w14:textId="77777777" w:rsidR="00FF7F0C" w:rsidRDefault="00FF7F0C" w:rsidP="0064389F">
      <w:pPr>
        <w:rPr>
          <w:b/>
          <w:bCs/>
          <w:sz w:val="28"/>
          <w:szCs w:val="28"/>
        </w:rPr>
      </w:pPr>
    </w:p>
    <w:p w14:paraId="29A432F5" w14:textId="77777777" w:rsidR="00FF7F0C" w:rsidRDefault="00FF7F0C" w:rsidP="0064389F">
      <w:pPr>
        <w:rPr>
          <w:b/>
          <w:bCs/>
          <w:sz w:val="28"/>
          <w:szCs w:val="28"/>
        </w:rPr>
      </w:pPr>
    </w:p>
    <w:p w14:paraId="0B2B1E48" w14:textId="77777777" w:rsidR="00FF7F0C" w:rsidRDefault="00FF7F0C" w:rsidP="0064389F">
      <w:pPr>
        <w:rPr>
          <w:b/>
          <w:bCs/>
          <w:sz w:val="28"/>
          <w:szCs w:val="28"/>
        </w:rPr>
      </w:pPr>
    </w:p>
    <w:p w14:paraId="02D8E245" w14:textId="1B439801" w:rsidR="00455698" w:rsidRDefault="00455698" w:rsidP="0064389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Post Lab Questions</w:t>
      </w:r>
      <w:r>
        <w:rPr>
          <w:b/>
          <w:bCs/>
          <w:sz w:val="28"/>
          <w:szCs w:val="28"/>
        </w:rPr>
        <w:t>:</w:t>
      </w:r>
    </w:p>
    <w:p w14:paraId="3ED7E41D" w14:textId="7EE53767" w:rsidR="00495E95" w:rsidRPr="00455698" w:rsidRDefault="00495E95" w:rsidP="00495E95">
      <w:pPr>
        <w:rPr>
          <w:b/>
          <w:bCs/>
          <w:sz w:val="28"/>
          <w:szCs w:val="28"/>
        </w:rPr>
      </w:pPr>
      <w:r w:rsidRPr="00495E95">
        <w:rPr>
          <w:b/>
          <w:bCs/>
          <w:sz w:val="28"/>
          <w:szCs w:val="28"/>
        </w:rPr>
        <w:t>1. Discuss in detail any one web development framework/technology to implement drag</w:t>
      </w:r>
      <w:r>
        <w:rPr>
          <w:b/>
          <w:bCs/>
          <w:sz w:val="28"/>
          <w:szCs w:val="28"/>
        </w:rPr>
        <w:t xml:space="preserve"> </w:t>
      </w:r>
      <w:r w:rsidRPr="00495E95">
        <w:rPr>
          <w:b/>
          <w:bCs/>
          <w:sz w:val="28"/>
          <w:szCs w:val="28"/>
        </w:rPr>
        <w:t>and drop principle.</w:t>
      </w:r>
    </w:p>
    <w:p w14:paraId="1FBF93E6" w14:textId="3F0E834E" w:rsidR="00455698" w:rsidRPr="00455698" w:rsidRDefault="0026701D" w:rsidP="0045569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Ans. </w:t>
      </w:r>
      <w:r w:rsidR="00455698" w:rsidRPr="00455698">
        <w:rPr>
          <w:b/>
          <w:bCs/>
          <w:sz w:val="28"/>
          <w:szCs w:val="28"/>
        </w:rPr>
        <w:t>One popular web development framework/technology for implementing the drag and drop principle is HTML5's Drag and Drop API. This API provides a set of events, objects, and methods that allow you to create interactive and user-friendly interfaces where users can drag elements and drop them into specific target areas. Let's discuss this technology in detail:</w:t>
      </w:r>
    </w:p>
    <w:p w14:paraId="13999388" w14:textId="77777777" w:rsidR="00455698" w:rsidRPr="00455698" w:rsidRDefault="00455698" w:rsidP="00455698">
      <w:pPr>
        <w:rPr>
          <w:b/>
          <w:bCs/>
          <w:sz w:val="28"/>
          <w:szCs w:val="28"/>
        </w:rPr>
      </w:pPr>
    </w:p>
    <w:p w14:paraId="53B062F8" w14:textId="7ECC7F41" w:rsidR="00455698" w:rsidRPr="00455698" w:rsidRDefault="00455698" w:rsidP="00455698">
      <w:pPr>
        <w:rPr>
          <w:b/>
          <w:bCs/>
          <w:sz w:val="28"/>
          <w:szCs w:val="28"/>
        </w:rPr>
      </w:pPr>
      <w:r w:rsidRPr="00455698">
        <w:rPr>
          <w:b/>
          <w:bCs/>
          <w:sz w:val="28"/>
          <w:szCs w:val="28"/>
        </w:rPr>
        <w:t>HTML5 Drag and Drop API:</w:t>
      </w:r>
    </w:p>
    <w:p w14:paraId="69F43FE4" w14:textId="30D199D0" w:rsidR="00455698" w:rsidRDefault="00455698" w:rsidP="00455698">
      <w:pPr>
        <w:rPr>
          <w:b/>
          <w:bCs/>
          <w:sz w:val="28"/>
          <w:szCs w:val="28"/>
        </w:rPr>
      </w:pPr>
      <w:r w:rsidRPr="00455698">
        <w:rPr>
          <w:b/>
          <w:bCs/>
          <w:sz w:val="28"/>
          <w:szCs w:val="28"/>
        </w:rPr>
        <w:t>The HTML5 Drag and Drop API is a built-in feature of modern web browsers, which means it doesn't require any third-party libraries or frameworks. It provides a straightforward way to enable drag-and-drop functionality on web pages.</w:t>
      </w:r>
    </w:p>
    <w:p w14:paraId="03D45876" w14:textId="77777777" w:rsidR="006E78D3" w:rsidRDefault="006E78D3" w:rsidP="00455698">
      <w:pPr>
        <w:rPr>
          <w:b/>
          <w:bCs/>
          <w:sz w:val="28"/>
          <w:szCs w:val="28"/>
        </w:rPr>
      </w:pPr>
    </w:p>
    <w:p w14:paraId="04715F7F" w14:textId="77777777" w:rsidR="00A72F17" w:rsidRDefault="00A72F17" w:rsidP="00A72F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Outcomes:</w:t>
      </w:r>
    </w:p>
    <w:p w14:paraId="74237CCF" w14:textId="61650F26" w:rsidR="00455698" w:rsidRPr="00177439" w:rsidRDefault="006E78D3" w:rsidP="00A72F17">
      <w:pPr>
        <w:rPr>
          <w:b/>
          <w:bCs/>
          <w:sz w:val="36"/>
          <w:szCs w:val="36"/>
        </w:rPr>
      </w:pPr>
      <w:r w:rsidRPr="00177439">
        <w:rPr>
          <w:b/>
          <w:bCs/>
          <w:sz w:val="28"/>
          <w:szCs w:val="28"/>
        </w:rPr>
        <w:t>CO2: Apply principles of information organization and navigation along with data handling in web interface design</w:t>
      </w:r>
    </w:p>
    <w:p w14:paraId="0C69467C" w14:textId="77777777" w:rsidR="00A72F17" w:rsidRDefault="00A72F17" w:rsidP="00A72F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Conclusion:</w:t>
      </w:r>
    </w:p>
    <w:p w14:paraId="3DC1B121" w14:textId="1AC0BC77" w:rsidR="00D622BA" w:rsidRPr="00177439" w:rsidRDefault="00177439" w:rsidP="00A72F17">
      <w:pPr>
        <w:rPr>
          <w:b/>
          <w:bCs/>
          <w:sz w:val="28"/>
          <w:szCs w:val="28"/>
        </w:rPr>
      </w:pPr>
      <w:r w:rsidRPr="00177439">
        <w:rPr>
          <w:b/>
          <w:bCs/>
          <w:sz w:val="28"/>
          <w:szCs w:val="28"/>
        </w:rPr>
        <w:t>We can conclude that we have learnt about the drag and drop principle in UI Design</w:t>
      </w:r>
    </w:p>
    <w:sectPr w:rsidR="00D622BA" w:rsidRPr="001774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751"/>
    <w:rsid w:val="00177439"/>
    <w:rsid w:val="0026701D"/>
    <w:rsid w:val="003C7C2D"/>
    <w:rsid w:val="00455698"/>
    <w:rsid w:val="00495E95"/>
    <w:rsid w:val="005C5D07"/>
    <w:rsid w:val="00614C55"/>
    <w:rsid w:val="0064389F"/>
    <w:rsid w:val="006E78D3"/>
    <w:rsid w:val="007A797B"/>
    <w:rsid w:val="008E5BD7"/>
    <w:rsid w:val="00A52D56"/>
    <w:rsid w:val="00A72F17"/>
    <w:rsid w:val="00BF3190"/>
    <w:rsid w:val="00D622BA"/>
    <w:rsid w:val="00D97A76"/>
    <w:rsid w:val="00DA6751"/>
    <w:rsid w:val="00ED6EB4"/>
    <w:rsid w:val="00F92D98"/>
    <w:rsid w:val="00FF7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A01F6"/>
  <w15:chartTrackingRefBased/>
  <w15:docId w15:val="{E7634B9F-8846-4C8D-9182-FD8B69FDC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6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4389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64389F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5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arya\OneDrive\Documents\Custom%20Office%20Templates\Base%20Experiment%20Fi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Base Experiment File</Template>
  <TotalTime>6</TotalTime>
  <Pages>3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</dc:creator>
  <cp:keywords/>
  <dc:description/>
  <cp:lastModifiedBy>Aarya Marve</cp:lastModifiedBy>
  <cp:revision>16</cp:revision>
  <dcterms:created xsi:type="dcterms:W3CDTF">2023-10-15T13:38:00Z</dcterms:created>
  <dcterms:modified xsi:type="dcterms:W3CDTF">2023-10-15T13:44:00Z</dcterms:modified>
</cp:coreProperties>
</file>