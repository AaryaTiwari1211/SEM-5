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D491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54617D17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3B08C0F5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59DF5C88" w14:textId="1D439BB9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730F8D">
        <w:rPr>
          <w:b/>
          <w:bCs/>
          <w:sz w:val="28"/>
          <w:szCs w:val="28"/>
        </w:rPr>
        <w:t>Web-Programming II</w:t>
      </w:r>
    </w:p>
    <w:p w14:paraId="68EDABF7" w14:textId="4D45B7CE" w:rsidR="00A72F17" w:rsidRDefault="00C6365E" w:rsidP="00A72F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</w:t>
      </w:r>
      <w:r w:rsidR="00A72F17" w:rsidRPr="003A477D">
        <w:rPr>
          <w:b/>
          <w:bCs/>
          <w:sz w:val="28"/>
          <w:szCs w:val="28"/>
        </w:rPr>
        <w:t xml:space="preserve"> No. :</w:t>
      </w:r>
      <w:r>
        <w:rPr>
          <w:b/>
          <w:bCs/>
          <w:sz w:val="28"/>
          <w:szCs w:val="28"/>
        </w:rPr>
        <w:t xml:space="preserve"> </w:t>
      </w:r>
      <w:r w:rsidR="00FE58D3">
        <w:rPr>
          <w:b/>
          <w:bCs/>
          <w:sz w:val="28"/>
          <w:szCs w:val="28"/>
        </w:rPr>
        <w:t>1</w:t>
      </w:r>
    </w:p>
    <w:p w14:paraId="00EB056A" w14:textId="0390F761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11061">
        <w:rPr>
          <w:b/>
          <w:bCs/>
          <w:sz w:val="28"/>
          <w:szCs w:val="28"/>
        </w:rPr>
        <w:t>Codes and Outputs</w:t>
      </w:r>
    </w:p>
    <w:p w14:paraId="7F6F52D1" w14:textId="1EF02B54" w:rsidR="00F11061" w:rsidRDefault="00F11061" w:rsidP="00F110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Arithmetic Operators</w:t>
      </w:r>
    </w:p>
    <w:p w14:paraId="6B9C92FA" w14:textId="77777777" w:rsidR="00F11061" w:rsidRDefault="00F11061" w:rsidP="00F11061">
      <w:pPr>
        <w:pStyle w:val="ListParagraph"/>
        <w:rPr>
          <w:b/>
          <w:bCs/>
          <w:sz w:val="28"/>
          <w:szCs w:val="28"/>
        </w:rPr>
      </w:pPr>
    </w:p>
    <w:p w14:paraId="19F9E67A" w14:textId="2813A83F" w:rsidR="00F11061" w:rsidRDefault="00F11061" w:rsidP="00F11061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7974EE1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12B9F2D2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Hello World! 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02A5170B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271AFAE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57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E6D5FE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Number 1 is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350532E1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Number 2 is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237DB54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8A0794D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F5A5943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Addition &lt;br&gt;&lt;br&gt;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Addition</w:t>
      </w:r>
    </w:p>
    <w:p w14:paraId="381F3476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02C5388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d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F8D58E1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d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Subtraction &lt;br&gt;&lt;br&gt;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Subtraction</w:t>
      </w:r>
    </w:p>
    <w:p w14:paraId="4C978CB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CFE7F01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e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7A5B357B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e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Multiplication &lt;br&gt;&lt;br&gt;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Multiplication</w:t>
      </w:r>
    </w:p>
    <w:p w14:paraId="181FB416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34C61F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f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745746D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f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Division &lt;br&gt;&lt;br&gt;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Division</w:t>
      </w:r>
    </w:p>
    <w:p w14:paraId="5345F847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E52A8F7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g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428D82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g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Modulus &lt;br&gt;&lt;br&gt;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Modulus</w:t>
      </w:r>
    </w:p>
    <w:p w14:paraId="2DF95ADD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21F8C14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h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**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F4DB32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1106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h </w:t>
      </w:r>
      <w:r w:rsidRPr="00F1106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1106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Exponentiation &lt;br&gt;&lt;br&gt;</w:t>
      </w: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F1106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11061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Exponentiation</w:t>
      </w:r>
    </w:p>
    <w:p w14:paraId="02DEE1D9" w14:textId="77777777" w:rsidR="00F11061" w:rsidRPr="00F11061" w:rsidRDefault="00F11061" w:rsidP="00F1106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1106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111F58FE" w14:textId="77777777" w:rsidR="00F11061" w:rsidRDefault="00F11061" w:rsidP="00F11061">
      <w:pPr>
        <w:pStyle w:val="ListParagraph"/>
        <w:rPr>
          <w:b/>
          <w:bCs/>
          <w:sz w:val="28"/>
          <w:szCs w:val="28"/>
        </w:rPr>
      </w:pPr>
    </w:p>
    <w:p w14:paraId="3FE155DF" w14:textId="77777777" w:rsidR="00F6267D" w:rsidRDefault="00F6267D" w:rsidP="00F11061">
      <w:pPr>
        <w:rPr>
          <w:b/>
          <w:bCs/>
          <w:sz w:val="28"/>
          <w:szCs w:val="28"/>
        </w:rPr>
      </w:pPr>
    </w:p>
    <w:p w14:paraId="46FA96CA" w14:textId="77777777" w:rsidR="00F6267D" w:rsidRDefault="00F6267D" w:rsidP="00F11061">
      <w:pPr>
        <w:rPr>
          <w:b/>
          <w:bCs/>
          <w:sz w:val="28"/>
          <w:szCs w:val="28"/>
        </w:rPr>
      </w:pPr>
    </w:p>
    <w:p w14:paraId="0824AADF" w14:textId="77777777" w:rsidR="00F6267D" w:rsidRDefault="00F6267D" w:rsidP="00F11061">
      <w:pPr>
        <w:rPr>
          <w:b/>
          <w:bCs/>
          <w:sz w:val="28"/>
          <w:szCs w:val="28"/>
        </w:rPr>
      </w:pPr>
    </w:p>
    <w:p w14:paraId="337604AD" w14:textId="1677AC96" w:rsidR="00F11061" w:rsidRDefault="00F11061" w:rsidP="00F110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298040C" w14:textId="722E678B" w:rsidR="00F6267D" w:rsidRPr="00F6267D" w:rsidRDefault="00F6267D" w:rsidP="00F6267D">
      <w:pPr>
        <w:rPr>
          <w:b/>
          <w:bCs/>
          <w:sz w:val="28"/>
          <w:szCs w:val="28"/>
        </w:rPr>
      </w:pPr>
      <w:r w:rsidRPr="00F6267D">
        <w:rPr>
          <w:b/>
          <w:bCs/>
          <w:noProof/>
          <w:sz w:val="28"/>
          <w:szCs w:val="28"/>
        </w:rPr>
        <w:drawing>
          <wp:inline distT="0" distB="0" distL="0" distR="0" wp14:anchorId="2E08FE2B" wp14:editId="7759B860">
            <wp:extent cx="5731510" cy="2650490"/>
            <wp:effectExtent l="0" t="0" r="2540" b="0"/>
            <wp:docPr id="78553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30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A15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Assignment Operators</w:t>
      </w:r>
    </w:p>
    <w:p w14:paraId="3E2E2E9F" w14:textId="398A2339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D27463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08C7BB3B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Hello World! 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6681ED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493437C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57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0908C32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Number 1 is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45F0AB7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Number 2 is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2D2B034C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2A34E7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k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7C3C67E4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k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Addition Assignment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Addition Assignment</w:t>
      </w:r>
    </w:p>
    <w:p w14:paraId="346A9E33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943D47A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l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3A3B573D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l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Subtraction Assignment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Subtraction Assignment</w:t>
      </w:r>
    </w:p>
    <w:p w14:paraId="118E9003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5377631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n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BBE0AFE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n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Multiplication Assignment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Multiplication Assignment</w:t>
      </w:r>
    </w:p>
    <w:p w14:paraId="24B8A045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9E9436B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o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4CC3D3B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o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Division Assignment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Division Assignment</w:t>
      </w:r>
    </w:p>
    <w:p w14:paraId="0A55E6B7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C80ABA3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p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F4545B0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p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 Modulus Assignment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Modulus Assignment</w:t>
      </w:r>
    </w:p>
    <w:p w14:paraId="6F8F30A0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3495319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q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**=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F05D25B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q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Exponentiation Assignment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Exponentiation Assignment</w:t>
      </w:r>
    </w:p>
    <w:p w14:paraId="6D63B297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3118D9C5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6592B573" w14:textId="40BD5EF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A506805" w14:textId="0C4128CB" w:rsidR="009961D3" w:rsidRPr="00F6267D" w:rsidRDefault="009961D3" w:rsidP="00F6267D">
      <w:pPr>
        <w:pStyle w:val="ListParagraph"/>
        <w:rPr>
          <w:b/>
          <w:bCs/>
          <w:sz w:val="28"/>
          <w:szCs w:val="28"/>
        </w:rPr>
      </w:pPr>
      <w:r w:rsidRPr="009961D3">
        <w:rPr>
          <w:b/>
          <w:bCs/>
          <w:noProof/>
          <w:sz w:val="28"/>
          <w:szCs w:val="28"/>
        </w:rPr>
        <w:drawing>
          <wp:inline distT="0" distB="0" distL="0" distR="0" wp14:anchorId="3AC6A546" wp14:editId="3917C383">
            <wp:extent cx="5731510" cy="2183130"/>
            <wp:effectExtent l="0" t="0" r="2540" b="7620"/>
            <wp:docPr id="63725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8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3D35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Bitwise Operators</w:t>
      </w:r>
    </w:p>
    <w:p w14:paraId="007C43DE" w14:textId="77777777" w:rsidR="002D68E0" w:rsidRDefault="002D68E0" w:rsidP="002D68E0">
      <w:pPr>
        <w:pStyle w:val="ListParagraph"/>
        <w:rPr>
          <w:b/>
          <w:bCs/>
          <w:sz w:val="28"/>
          <w:szCs w:val="28"/>
        </w:rPr>
      </w:pPr>
    </w:p>
    <w:p w14:paraId="46B4C522" w14:textId="5FB43F19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="009961D3">
        <w:rPr>
          <w:b/>
          <w:bCs/>
          <w:sz w:val="28"/>
          <w:szCs w:val="28"/>
        </w:rPr>
        <w:t xml:space="preserve"> </w:t>
      </w:r>
    </w:p>
    <w:p w14:paraId="2D4626DA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774D3F2D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abcd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57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97D9436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abce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1ABC6FE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FDBCEB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hello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abcd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abce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72453126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hello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And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And</w:t>
      </w:r>
    </w:p>
    <w:p w14:paraId="637B7E55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3AA62B7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ae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abcd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|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abce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A99C62C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ae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Or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Or</w:t>
      </w:r>
    </w:p>
    <w:p w14:paraId="48544898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471DB6A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af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abcd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^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abce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7EFB566F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af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Xor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Xor</w:t>
      </w:r>
    </w:p>
    <w:p w14:paraId="0B2FD3DE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4DFA2B9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ag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~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abcd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2725A17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ag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Not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Not</w:t>
      </w:r>
    </w:p>
    <w:p w14:paraId="07F6F7C1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88B60F6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ah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abcd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&lt;&lt;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abce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613798A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ah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Shift Left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Shift Left</w:t>
      </w:r>
    </w:p>
    <w:p w14:paraId="342A5124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67799C9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ai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abcd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&gt;&gt;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abce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45538757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D3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ai </w:t>
      </w:r>
      <w:r w:rsidRPr="009961D3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961D3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Shift Right &lt;br&gt;&lt;br&gt;</w:t>
      </w: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9961D3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961D3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Shift Right</w:t>
      </w:r>
    </w:p>
    <w:p w14:paraId="307BEDD9" w14:textId="77777777" w:rsidR="009961D3" w:rsidRPr="009961D3" w:rsidRDefault="009961D3" w:rsidP="009961D3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961D3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1E5FC374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22B6EEC2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119BE728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7D092977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0DB5D979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768C033E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6D01B551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10A4DAEE" w14:textId="77777777" w:rsidR="009961D3" w:rsidRDefault="009961D3" w:rsidP="00F6267D">
      <w:pPr>
        <w:pStyle w:val="ListParagraph"/>
        <w:rPr>
          <w:b/>
          <w:bCs/>
          <w:sz w:val="28"/>
          <w:szCs w:val="28"/>
        </w:rPr>
      </w:pPr>
    </w:p>
    <w:p w14:paraId="1FFB7A5A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802A411" w14:textId="36C655F2" w:rsidR="009961D3" w:rsidRPr="009961D3" w:rsidRDefault="009961D3" w:rsidP="009961D3">
      <w:pPr>
        <w:pStyle w:val="ListParagraph"/>
        <w:rPr>
          <w:b/>
          <w:bCs/>
          <w:sz w:val="28"/>
          <w:szCs w:val="28"/>
        </w:rPr>
      </w:pPr>
      <w:r w:rsidRPr="009961D3">
        <w:rPr>
          <w:b/>
          <w:bCs/>
          <w:noProof/>
          <w:sz w:val="28"/>
          <w:szCs w:val="28"/>
        </w:rPr>
        <w:drawing>
          <wp:inline distT="0" distB="0" distL="0" distR="0" wp14:anchorId="4A0ADE7D" wp14:editId="34227A81">
            <wp:extent cx="5731510" cy="2668270"/>
            <wp:effectExtent l="0" t="0" r="2540" b="0"/>
            <wp:docPr id="4546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1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7E9" w14:textId="77777777" w:rsidR="00F6267D" w:rsidRP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7D7DC8DB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Comparison Operators</w:t>
      </w:r>
    </w:p>
    <w:p w14:paraId="0B5D3B95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1EF642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57E304E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abcd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57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3B40546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abce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DF4057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58333C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5650E1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0DA4AD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175123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347823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Equal&lt;br&gt;&lt;br&gt;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95C775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B5A1C6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Equal&lt;br&gt;&lt;br&gt;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B000A7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6B9F0EE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00CE98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A66A4F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ED2C2C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6868D6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12EC7FA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Equal&lt;br&gt;&lt;br&gt;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5EA7A4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5F6176E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Equal&lt;br&gt;&lt;br&gt;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391BE4A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7E1F6E8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6DFE9B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714EB1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88AB4C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C45383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6896EB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Identical&lt;br&gt;&lt;br&gt;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16A38A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30D33F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Identical&lt;br&gt;&lt;br&gt;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C8F72E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46370E0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9214EA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DD2192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01CD76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D7F334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3DFD80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Identical&lt;br&gt;&lt;br&gt;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D6E7FB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325A7A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Identical&lt;br&gt;&lt;br&gt;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469CAEC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03E988E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1357E0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15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C318FC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446614C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B37A20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4050E0C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Greater than&lt;br&gt;&lt;br&gt;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79CC2F7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294708F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Greater than&lt;br&gt;&lt;br&gt;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25306A1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4D63A7B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325CE6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15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C6C24B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3BC9CF3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81F1AB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C50BEF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Less than&lt;br&gt;&lt;br&gt;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70BBC7F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EF29F9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Less than&lt;br&gt;&lt;br&gt;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CE1A73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27D7F15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251ADA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327EE75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497D8CA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089EEA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&gt;=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694A26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Greater than or equal to&lt;br&gt;&lt;br&gt;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3F2641E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9B9F1B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Greater than or equal to&lt;br&gt;&lt;br&gt;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2D7B9E7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7A7A83D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9215FD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15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066C1E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1298BF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1EC574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2DD2DF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Less than or equal to&lt;br&gt;&lt;br&gt;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2A3A0BA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FDE60F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Less than or equal to&lt;br&gt;&lt;br&gt;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13B706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4054C70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lastRenderedPageBreak/>
        <w:t>?&gt;</w:t>
      </w:r>
    </w:p>
    <w:p w14:paraId="68DBB8F6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E591457" w14:textId="77777777" w:rsidR="009961D3" w:rsidRPr="009961D3" w:rsidRDefault="009961D3" w:rsidP="00F6267D">
      <w:pPr>
        <w:pStyle w:val="ListParagraph"/>
        <w:rPr>
          <w:b/>
          <w:bCs/>
          <w:sz w:val="28"/>
          <w:szCs w:val="28"/>
          <w:lang w:val="en-US"/>
        </w:rPr>
      </w:pPr>
    </w:p>
    <w:p w14:paraId="12C37615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8EA2B8" w14:textId="5ED94E76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  <w:r w:rsidRPr="002D68E0">
        <w:rPr>
          <w:b/>
          <w:bCs/>
          <w:noProof/>
          <w:sz w:val="28"/>
          <w:szCs w:val="28"/>
        </w:rPr>
        <w:drawing>
          <wp:inline distT="0" distB="0" distL="0" distR="0" wp14:anchorId="51A3DB1C" wp14:editId="20AF91C2">
            <wp:extent cx="5731510" cy="2652395"/>
            <wp:effectExtent l="0" t="0" r="2540" b="0"/>
            <wp:docPr id="153097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7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21A" w14:textId="77777777" w:rsidR="00F6267D" w:rsidRP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5D8F7903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Incrementing/Decrementing Operators</w:t>
      </w:r>
    </w:p>
    <w:p w14:paraId="0BA81587" w14:textId="77777777" w:rsidR="002D68E0" w:rsidRDefault="002D68E0" w:rsidP="002D68E0">
      <w:pPr>
        <w:pStyle w:val="ListParagraph"/>
        <w:rPr>
          <w:b/>
          <w:bCs/>
          <w:sz w:val="28"/>
          <w:szCs w:val="28"/>
        </w:rPr>
      </w:pPr>
    </w:p>
    <w:p w14:paraId="710B2F56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446B77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07F8971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Hello World! 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C803F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24C518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57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4E0701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Number 1 is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13A4B6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Number 2 is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046C593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BA814F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i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++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A38E3C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i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Increment Addition 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Increment</w:t>
      </w:r>
    </w:p>
    <w:p w14:paraId="43863A6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F7B72B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j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--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DEC7C2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j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-- Decrement Addition 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Decrement</w:t>
      </w:r>
    </w:p>
    <w:p w14:paraId="44646579" w14:textId="77777777" w:rsid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18D331D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E8A66FD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3623063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0EDAADD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5EBDB3D7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27BBD2C3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3E814037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54BB50C9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73A5E03A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5523FC37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EBD082" w14:textId="22BECD3D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  <w:r w:rsidRPr="002D68E0">
        <w:rPr>
          <w:b/>
          <w:bCs/>
          <w:noProof/>
          <w:sz w:val="28"/>
          <w:szCs w:val="28"/>
        </w:rPr>
        <w:drawing>
          <wp:inline distT="0" distB="0" distL="0" distR="0" wp14:anchorId="0CD457D5" wp14:editId="304C7C32">
            <wp:extent cx="5731510" cy="2149475"/>
            <wp:effectExtent l="0" t="0" r="2540" b="3175"/>
            <wp:docPr id="158853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37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6123" w14:textId="77777777" w:rsidR="00F6267D" w:rsidRP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1526BDE9" w14:textId="4F2622D6" w:rsidR="00F6267D" w:rsidRPr="002D68E0" w:rsidRDefault="00F6267D" w:rsidP="002D68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Logical Operators</w:t>
      </w:r>
    </w:p>
    <w:p w14:paraId="725DFB99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E060AF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78DEDDA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true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8EA0D5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false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0E629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0E976E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and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278438C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True&lt;br&gt;&lt;br&gt;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6837D4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4D6A6CE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False&lt;br&gt;&lt;br&gt;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06E0BEC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7703782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B24B81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or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2AB85C3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True&lt;br&gt;&lt;br&gt;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7DB5C95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41F942D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False&lt;br&gt;&lt;br&gt;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2868CF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4EDAF5E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117DF9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xor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4BEA047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True&lt;br&gt;&lt;br&gt;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BBB1EA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494C8F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False&lt;br&gt;&lt;br&gt;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AED5CD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5F1003D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470377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00D447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True&lt;br&gt;&lt;br&gt;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78099BA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23A5DFA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False&lt;br&gt;&lt;br&gt;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2D82500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7B4408A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C0C199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&amp;&amp;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73FE2D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True&lt;br&gt;&lt;br&gt;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8ED681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6BEC6B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False&lt;br&gt;&lt;br&gt;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0FDA599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46AA9F3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AA9BEE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||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D0E05F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True&lt;br&gt;&lt;br&gt;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E08220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90E816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False&lt;br&gt;&lt;br&gt;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7C87D10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016A7CE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D46FD9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13A4D21D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A8A13F2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8B5C6F" w14:textId="1543A416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  <w:r w:rsidRPr="002D68E0">
        <w:rPr>
          <w:b/>
          <w:bCs/>
          <w:noProof/>
          <w:sz w:val="28"/>
          <w:szCs w:val="28"/>
        </w:rPr>
        <w:drawing>
          <wp:inline distT="0" distB="0" distL="0" distR="0" wp14:anchorId="5EFAA5D3" wp14:editId="3F2A1912">
            <wp:extent cx="5731510" cy="2498725"/>
            <wp:effectExtent l="0" t="0" r="2540" b="0"/>
            <wp:docPr id="12124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60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E38" w14:textId="77777777" w:rsidR="00F6267D" w:rsidRP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132B0369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String Operators</w:t>
      </w:r>
    </w:p>
    <w:p w14:paraId="104F379E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669BB4F8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00041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57A9598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Hi my name is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6DD011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377F8FC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3BC40A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Concatenation</w:t>
      </w:r>
    </w:p>
    <w:p w14:paraId="580A163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Concatenation Assignment</w:t>
      </w:r>
    </w:p>
    <w:p w14:paraId="160264D7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1250D4CF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35AE385E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7CCED229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27099728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EF80CDA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FEA9F5A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7E7A738B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71F2A3A" w14:textId="1B295A43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  <w:r w:rsidRPr="002D68E0">
        <w:rPr>
          <w:b/>
          <w:bCs/>
          <w:noProof/>
          <w:sz w:val="28"/>
          <w:szCs w:val="28"/>
        </w:rPr>
        <w:drawing>
          <wp:inline distT="0" distB="0" distL="0" distR="0" wp14:anchorId="1C786C26" wp14:editId="7DFFA47E">
            <wp:extent cx="5731510" cy="2388235"/>
            <wp:effectExtent l="0" t="0" r="2540" b="0"/>
            <wp:docPr id="179825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58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AA08" w14:textId="77777777" w:rsidR="00F6267D" w:rsidRP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742E845F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Array Operators</w:t>
      </w:r>
    </w:p>
    <w:p w14:paraId="46E0D735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550AA4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62A0C3E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array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14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15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16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17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18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19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Array</w:t>
      </w:r>
    </w:p>
    <w:p w14:paraId="4C89310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Array Index</w:t>
      </w:r>
    </w:p>
    <w:p w14:paraId="462B339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Array Index</w:t>
      </w:r>
    </w:p>
    <w:p w14:paraId="0266CB0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C8679B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array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Aaryan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Aarav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Aarush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Aarohi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Array</w:t>
      </w:r>
    </w:p>
    <w:p w14:paraId="0DF9577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Array Index</w:t>
      </w:r>
    </w:p>
    <w:p w14:paraId="319CB71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Array Index</w:t>
      </w:r>
    </w:p>
    <w:p w14:paraId="6427A3F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FC9718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array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Aaryan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Aarav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Aarush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14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Aarohi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15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Associative Array</w:t>
      </w:r>
    </w:p>
    <w:p w14:paraId="4E15102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d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array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Aaryan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Aarav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Aarush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14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Aarohi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15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Associative Array</w:t>
      </w:r>
    </w:p>
    <w:p w14:paraId="19186B6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8DDF93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print_r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Union</w:t>
      </w:r>
    </w:p>
    <w:p w14:paraId="56AF34F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$c + $d . "&lt;br&gt;&lt;br&gt;"; // Union</w:t>
      </w:r>
    </w:p>
    <w:p w14:paraId="1A8F83C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EBE5A6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];</w:t>
      </w:r>
    </w:p>
    <w:p w14:paraId="379F12B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4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];</w:t>
      </w:r>
    </w:p>
    <w:p w14:paraId="6C9D9C2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57D057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5847C38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&lt;br&gt;Arrays are not equal.&lt;br&gt;&lt;br&gt;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4240FE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6828A7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&lt;br&gt;Both arrays are equal.&lt;br&gt;&lt;br&gt;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9072C5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033C93B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5FACCD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three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'];</w:t>
      </w:r>
    </w:p>
    <w:p w14:paraId="4190F7E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'];</w:t>
      </w:r>
    </w:p>
    <w:p w14:paraId="718402D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06D870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4E14BA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Both arrays are identical.&lt;br&gt;&lt;br&gt;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421FAC6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5426568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Arrays are not identical.&lt;br&gt;&lt;br&gt;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DD2EBE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7FB031B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6F1F0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];</w:t>
      </w:r>
    </w:p>
    <w:p w14:paraId="3307282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];</w:t>
      </w:r>
    </w:p>
    <w:p w14:paraId="349BAE9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384C11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!==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26EFCBE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Arrays are not identical.&lt;br&gt;&lt;br&gt;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86EE44A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138D6A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Both arrays are identical.&lt;br&gt;&lt;br&gt;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C8EBFF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3B6772F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AB37BA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3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];</w:t>
      </w:r>
    </w:p>
    <w:p w14:paraId="229C69E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4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];</w:t>
      </w:r>
    </w:p>
    <w:p w14:paraId="659866E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2B0F33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96FD83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Arrays are not equal.&lt;br&gt;&lt;br&gt;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2C61E7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158B20C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Both arrays are equal.&lt;br&gt;&lt;br&gt;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5756DE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5506EBB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744706EE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3AACF514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C7EBAF" w14:textId="195017F7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  <w:r w:rsidRPr="002D68E0">
        <w:rPr>
          <w:b/>
          <w:bCs/>
          <w:noProof/>
          <w:sz w:val="28"/>
          <w:szCs w:val="28"/>
        </w:rPr>
        <w:drawing>
          <wp:inline distT="0" distB="0" distL="0" distR="0" wp14:anchorId="30B4102F" wp14:editId="7CD3C801">
            <wp:extent cx="5731510" cy="2755265"/>
            <wp:effectExtent l="0" t="0" r="2540" b="6985"/>
            <wp:docPr id="15027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8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07B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75FF13B2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7D58B564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0456D5C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3D2F0A5B" w14:textId="77777777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37991750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lastRenderedPageBreak/>
        <w:t>Type Operators</w:t>
      </w:r>
    </w:p>
    <w:p w14:paraId="25D74116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3DCF4D6E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477B26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7F03AAF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class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Student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Class</w:t>
      </w:r>
    </w:p>
    <w:p w14:paraId="4AC2197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13571D4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public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name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00B181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public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age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4A80865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public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gender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D56BC9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public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rollno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38DEC0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public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marks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6A3EBE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599EF62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new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Student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Object</w:t>
      </w:r>
    </w:p>
    <w:p w14:paraId="4257320E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name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262819C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age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B71C733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gender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Male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06F3DC8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rollno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460CBC9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marks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100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076D190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952383D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a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instanceof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Student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Instanceof</w:t>
      </w:r>
    </w:p>
    <w:p w14:paraId="3244351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"$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</w:t>
      </w:r>
      <w:r w:rsidRPr="002D68E0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name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is a Student.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7DB62871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3A7CDF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ED560B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Not a Student.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0AECF174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3EF7AB0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1D1408E4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54DA43DC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8FE326" w14:textId="5BCA208E" w:rsidR="002D68E0" w:rsidRDefault="002D68E0" w:rsidP="00F6267D">
      <w:pPr>
        <w:pStyle w:val="ListParagraph"/>
        <w:rPr>
          <w:b/>
          <w:bCs/>
          <w:sz w:val="28"/>
          <w:szCs w:val="28"/>
        </w:rPr>
      </w:pPr>
      <w:r w:rsidRPr="002D68E0">
        <w:rPr>
          <w:b/>
          <w:bCs/>
          <w:noProof/>
          <w:sz w:val="28"/>
          <w:szCs w:val="28"/>
        </w:rPr>
        <w:drawing>
          <wp:inline distT="0" distB="0" distL="0" distR="0" wp14:anchorId="744FCC70" wp14:editId="6BE881BB">
            <wp:extent cx="5731510" cy="2483485"/>
            <wp:effectExtent l="0" t="0" r="2540" b="0"/>
            <wp:docPr id="183927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72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E05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212C2FCD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2B3F33C8" w14:textId="77777777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198927F9" w14:textId="77777777" w:rsidR="00F6267D" w:rsidRP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072039FF" w14:textId="77777777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lastRenderedPageBreak/>
        <w:t>Execution Operators</w:t>
      </w:r>
    </w:p>
    <w:p w14:paraId="511D3D04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5ABA5E10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399552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2A22320C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ippconfig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Backticks</w:t>
      </w:r>
    </w:p>
    <w:p w14:paraId="7CE6C63B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dir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Backticks</w:t>
      </w:r>
    </w:p>
    <w:p w14:paraId="3C4FB766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2D68E0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</w:t>
      </w:r>
      <w:r w:rsidRPr="002D68E0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python --version</w:t>
      </w: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`;</w:t>
      </w:r>
      <w:r w:rsidRPr="002D68E0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2D68E0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Backticks</w:t>
      </w:r>
    </w:p>
    <w:p w14:paraId="593BA888" w14:textId="77777777" w:rsidR="002D68E0" w:rsidRPr="002D68E0" w:rsidRDefault="002D68E0" w:rsidP="002D68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2D68E0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7D0C66BB" w14:textId="77777777" w:rsidR="002D68E0" w:rsidRDefault="002D68E0" w:rsidP="00F6267D">
      <w:pPr>
        <w:pStyle w:val="ListParagraph"/>
        <w:rPr>
          <w:b/>
          <w:bCs/>
          <w:sz w:val="28"/>
          <w:szCs w:val="28"/>
        </w:rPr>
      </w:pPr>
    </w:p>
    <w:p w14:paraId="3AB773BD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E6C0BB" w14:textId="6CB22D20" w:rsidR="002D68E0" w:rsidRPr="00F6267D" w:rsidRDefault="002D68E0" w:rsidP="00F6267D">
      <w:pPr>
        <w:pStyle w:val="ListParagraph"/>
        <w:rPr>
          <w:b/>
          <w:bCs/>
          <w:sz w:val="28"/>
          <w:szCs w:val="28"/>
        </w:rPr>
      </w:pPr>
      <w:r w:rsidRPr="002D68E0">
        <w:rPr>
          <w:b/>
          <w:bCs/>
          <w:noProof/>
          <w:sz w:val="28"/>
          <w:szCs w:val="28"/>
        </w:rPr>
        <w:drawing>
          <wp:inline distT="0" distB="0" distL="0" distR="0" wp14:anchorId="0A7A1120" wp14:editId="682069BA">
            <wp:extent cx="5731510" cy="2337435"/>
            <wp:effectExtent l="0" t="0" r="2540" b="5715"/>
            <wp:docPr id="29271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6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4CE" w14:textId="77777777" w:rsidR="00F6267D" w:rsidRPr="00F6267D" w:rsidRDefault="00F6267D" w:rsidP="00F6267D">
      <w:pPr>
        <w:pStyle w:val="ListParagraph"/>
        <w:rPr>
          <w:b/>
          <w:bCs/>
          <w:sz w:val="28"/>
          <w:szCs w:val="28"/>
        </w:rPr>
      </w:pPr>
    </w:p>
    <w:p w14:paraId="0D6E5C72" w14:textId="3C5FA869" w:rsidR="00F6267D" w:rsidRDefault="00F6267D" w:rsidP="00F626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67D">
        <w:rPr>
          <w:b/>
          <w:bCs/>
          <w:sz w:val="28"/>
          <w:szCs w:val="28"/>
        </w:rPr>
        <w:t>Error Control Operators</w:t>
      </w:r>
    </w:p>
    <w:p w14:paraId="45CCFAC3" w14:textId="77777777" w:rsidR="009961D3" w:rsidRPr="00F6267D" w:rsidRDefault="009961D3" w:rsidP="009961D3">
      <w:pPr>
        <w:pStyle w:val="ListParagraph"/>
        <w:rPr>
          <w:b/>
          <w:bCs/>
          <w:sz w:val="28"/>
          <w:szCs w:val="28"/>
        </w:rPr>
      </w:pPr>
    </w:p>
    <w:p w14:paraId="7B489B05" w14:textId="77777777" w:rsidR="00F6267D" w:rsidRDefault="00F6267D" w:rsidP="00F6267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0C0BB0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5029090C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B4A5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function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divideNumbers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numerator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denominator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14CEE58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F608FC5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A5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numerator </w:t>
      </w:r>
      <w:r w:rsidRPr="009B4A5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denominator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6783E54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4DFBD41D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result </w:t>
      </w:r>
      <w:r w:rsidRPr="009B4A5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@</w:t>
      </w:r>
      <w:r w:rsidRPr="009B4A5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divideNumbers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9B4A5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9B4A5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);</w:t>
      </w:r>
    </w:p>
    <w:p w14:paraId="51052DD5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EBC214A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B4A5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result </w:t>
      </w:r>
      <w:r w:rsidRPr="009B4A5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===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false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2255F6B7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A5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B4A5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An error occurred during division.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6E6945C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6D66B01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A5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9B4A5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Result: 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9B4A5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result</w:t>
      </w: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4AD4008C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4225C603" w14:textId="77777777" w:rsidR="009B4A52" w:rsidRPr="009B4A52" w:rsidRDefault="009B4A52" w:rsidP="009B4A5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9B4A5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71769C4A" w14:textId="77777777" w:rsidR="009B4A52" w:rsidRDefault="009B4A52" w:rsidP="00F6267D">
      <w:pPr>
        <w:pStyle w:val="ListParagraph"/>
        <w:rPr>
          <w:b/>
          <w:bCs/>
          <w:sz w:val="28"/>
          <w:szCs w:val="28"/>
        </w:rPr>
      </w:pPr>
    </w:p>
    <w:p w14:paraId="541938D2" w14:textId="77777777" w:rsidR="009B4A52" w:rsidRDefault="009B4A52" w:rsidP="009B4A52">
      <w:pPr>
        <w:pStyle w:val="ListParagraph"/>
        <w:rPr>
          <w:b/>
          <w:bCs/>
          <w:sz w:val="28"/>
          <w:szCs w:val="28"/>
        </w:rPr>
      </w:pPr>
    </w:p>
    <w:p w14:paraId="7B5A32B8" w14:textId="77777777" w:rsidR="009B4A52" w:rsidRDefault="009B4A52" w:rsidP="009B4A52">
      <w:pPr>
        <w:pStyle w:val="ListParagraph"/>
        <w:rPr>
          <w:b/>
          <w:bCs/>
          <w:sz w:val="28"/>
          <w:szCs w:val="28"/>
        </w:rPr>
      </w:pPr>
    </w:p>
    <w:p w14:paraId="3C6AB1C4" w14:textId="77777777" w:rsidR="009B4A52" w:rsidRDefault="009B4A52" w:rsidP="009B4A52">
      <w:pPr>
        <w:pStyle w:val="ListParagraph"/>
        <w:rPr>
          <w:b/>
          <w:bCs/>
          <w:sz w:val="28"/>
          <w:szCs w:val="28"/>
        </w:rPr>
      </w:pPr>
    </w:p>
    <w:p w14:paraId="2B701996" w14:textId="4E58B6D4" w:rsidR="00F6267D" w:rsidRPr="009B4A52" w:rsidRDefault="00F6267D" w:rsidP="009B4A52">
      <w:pPr>
        <w:pStyle w:val="ListParagraph"/>
        <w:rPr>
          <w:b/>
          <w:bCs/>
          <w:sz w:val="28"/>
          <w:szCs w:val="28"/>
        </w:rPr>
      </w:pPr>
      <w:r w:rsidRPr="009B4A52">
        <w:rPr>
          <w:b/>
          <w:bCs/>
          <w:sz w:val="28"/>
          <w:szCs w:val="28"/>
        </w:rPr>
        <w:lastRenderedPageBreak/>
        <w:t>Output:</w:t>
      </w:r>
    </w:p>
    <w:p w14:paraId="7978E8F3" w14:textId="44FE4011" w:rsidR="009B4A52" w:rsidRPr="00F6267D" w:rsidRDefault="009B4A52" w:rsidP="00F6267D">
      <w:pPr>
        <w:pStyle w:val="ListParagraph"/>
        <w:rPr>
          <w:b/>
          <w:bCs/>
          <w:sz w:val="28"/>
          <w:szCs w:val="28"/>
        </w:rPr>
      </w:pPr>
      <w:r w:rsidRPr="009B4A52">
        <w:rPr>
          <w:b/>
          <w:bCs/>
          <w:noProof/>
          <w:sz w:val="28"/>
          <w:szCs w:val="28"/>
        </w:rPr>
        <w:drawing>
          <wp:inline distT="0" distB="0" distL="0" distR="0" wp14:anchorId="68ECB466" wp14:editId="1B74FAD0">
            <wp:extent cx="5731510" cy="2513330"/>
            <wp:effectExtent l="0" t="0" r="2540" b="1270"/>
            <wp:docPr id="27942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6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BE5D" w14:textId="43D6AEA1" w:rsidR="00F6267D" w:rsidRDefault="008048A1" w:rsidP="008048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For Loops + If Else Statements</w:t>
      </w:r>
    </w:p>
    <w:p w14:paraId="05272524" w14:textId="3ED1C749" w:rsidR="008048A1" w:rsidRDefault="008048A1" w:rsidP="008048A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3FF3B2BC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choice 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31CB276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48A1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i 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++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EF71C60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90881F7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66ED1A7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46D9CE0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8A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r w:rsidRPr="008048A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is an even number!!&lt;br&gt;&lt;br&gt;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C2839D4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0E3F6EE8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</w:p>
    <w:p w14:paraId="328E7B8C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1F26655B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8A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r w:rsidRPr="008048A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is an odd number!!&lt;br&gt;&lt;br&gt;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F0B1014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067495B4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2372BD97" w14:textId="02894539" w:rsidR="008048A1" w:rsidRDefault="008048A1" w:rsidP="008048A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675BEAE8" w14:textId="0F865DF7" w:rsidR="008048A1" w:rsidRDefault="008048A1" w:rsidP="008048A1">
      <w:pPr>
        <w:pStyle w:val="ListParagraph"/>
        <w:rPr>
          <w:b/>
          <w:bCs/>
          <w:sz w:val="28"/>
          <w:szCs w:val="28"/>
        </w:rPr>
      </w:pPr>
      <w:r w:rsidRPr="008048A1">
        <w:rPr>
          <w:b/>
          <w:bCs/>
          <w:sz w:val="28"/>
          <w:szCs w:val="28"/>
        </w:rPr>
        <w:drawing>
          <wp:inline distT="0" distB="0" distL="0" distR="0" wp14:anchorId="30CF932A" wp14:editId="1C662553">
            <wp:extent cx="5731510" cy="2506980"/>
            <wp:effectExtent l="0" t="0" r="2540" b="7620"/>
            <wp:docPr id="33517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9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2713" w14:textId="77777777" w:rsidR="008048A1" w:rsidRDefault="008048A1" w:rsidP="008048A1">
      <w:pPr>
        <w:pStyle w:val="ListParagraph"/>
        <w:rPr>
          <w:b/>
          <w:bCs/>
          <w:sz w:val="28"/>
          <w:szCs w:val="28"/>
        </w:rPr>
      </w:pPr>
    </w:p>
    <w:p w14:paraId="625829F0" w14:textId="77777777" w:rsidR="008048A1" w:rsidRDefault="008048A1" w:rsidP="008048A1">
      <w:pPr>
        <w:pStyle w:val="ListParagraph"/>
        <w:rPr>
          <w:b/>
          <w:bCs/>
          <w:sz w:val="28"/>
          <w:szCs w:val="28"/>
        </w:rPr>
      </w:pPr>
    </w:p>
    <w:p w14:paraId="034C8481" w14:textId="41F4AE3E" w:rsidR="008048A1" w:rsidRDefault="008048A1" w:rsidP="008048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While Loops</w:t>
      </w:r>
    </w:p>
    <w:p w14:paraId="2941A64B" w14:textId="77777777" w:rsidR="008048A1" w:rsidRPr="008048A1" w:rsidRDefault="008048A1" w:rsidP="008048A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28"/>
          <w:szCs w:val="28"/>
        </w:rPr>
        <w:t xml:space="preserve">Code: 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48A1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while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&gt;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695477D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7E461C0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%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F86C656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073A4F1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8A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8048A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is divisible by 5!!&lt;br&gt;&lt;br&gt;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F8B60E7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51117654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</w:p>
    <w:p w14:paraId="25F55600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4FF0FD8A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8A1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8048A1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is not divisible by 5!!&lt;br&gt;&lt;br&gt;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B3B722B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6297D00F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choice</w:t>
      </w:r>
      <w:r w:rsidRPr="008048A1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-=</w:t>
      </w:r>
      <w:r w:rsidRPr="008048A1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7515B3C6" w14:textId="77777777" w:rsidR="008048A1" w:rsidRPr="008048A1" w:rsidRDefault="008048A1" w:rsidP="008048A1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48A1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48A1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0F634259" w14:textId="77777777" w:rsidR="006E4DF6" w:rsidRDefault="006E4DF6" w:rsidP="008048A1">
      <w:pPr>
        <w:ind w:left="360"/>
        <w:rPr>
          <w:b/>
          <w:bCs/>
          <w:sz w:val="28"/>
          <w:szCs w:val="28"/>
        </w:rPr>
      </w:pPr>
    </w:p>
    <w:p w14:paraId="7952E780" w14:textId="4C485EA2" w:rsidR="008048A1" w:rsidRDefault="006E4DF6" w:rsidP="008048A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085F54E4" w14:textId="6A14982C" w:rsidR="006E4DF6" w:rsidRDefault="006E4DF6" w:rsidP="008048A1">
      <w:pPr>
        <w:ind w:left="360"/>
        <w:rPr>
          <w:b/>
          <w:bCs/>
          <w:sz w:val="28"/>
          <w:szCs w:val="28"/>
        </w:rPr>
      </w:pPr>
      <w:r w:rsidRPr="006E4DF6">
        <w:rPr>
          <w:b/>
          <w:bCs/>
          <w:sz w:val="28"/>
          <w:szCs w:val="28"/>
        </w:rPr>
        <w:drawing>
          <wp:inline distT="0" distB="0" distL="0" distR="0" wp14:anchorId="331ECEFD" wp14:editId="76321FFA">
            <wp:extent cx="5731510" cy="2291080"/>
            <wp:effectExtent l="0" t="0" r="2540" b="0"/>
            <wp:docPr id="7244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5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F3CA" w14:textId="77777777" w:rsidR="008048A1" w:rsidRPr="008048A1" w:rsidRDefault="008048A1" w:rsidP="008048A1">
      <w:pPr>
        <w:ind w:left="360"/>
        <w:rPr>
          <w:b/>
          <w:bCs/>
          <w:sz w:val="28"/>
          <w:szCs w:val="28"/>
        </w:rPr>
      </w:pPr>
    </w:p>
    <w:p w14:paraId="06E651A7" w14:textId="7668F531" w:rsidR="00D622BA" w:rsidRPr="00A72F17" w:rsidRDefault="002D68E0" w:rsidP="00A72F17">
      <w:r>
        <w:rPr>
          <w:b/>
          <w:bCs/>
          <w:sz w:val="28"/>
          <w:szCs w:val="28"/>
        </w:rPr>
        <w:t xml:space="preserve">References : </w:t>
      </w:r>
      <w:r w:rsidR="009B4A52">
        <w:rPr>
          <w:b/>
          <w:bCs/>
          <w:sz w:val="28"/>
          <w:szCs w:val="28"/>
        </w:rPr>
        <w:t xml:space="preserve"> </w:t>
      </w:r>
      <w:r w:rsidR="009B4A52" w:rsidRPr="009B4A52">
        <w:rPr>
          <w:b/>
          <w:bCs/>
          <w:sz w:val="28"/>
          <w:szCs w:val="28"/>
        </w:rPr>
        <w:t>javatpoint.com/php-operators</w:t>
      </w:r>
    </w:p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63DCD"/>
    <w:multiLevelType w:val="hybridMultilevel"/>
    <w:tmpl w:val="C8E6C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96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5E"/>
    <w:rsid w:val="002D68E0"/>
    <w:rsid w:val="006E4DF6"/>
    <w:rsid w:val="00730F8D"/>
    <w:rsid w:val="008048A1"/>
    <w:rsid w:val="009961D3"/>
    <w:rsid w:val="009B4A52"/>
    <w:rsid w:val="00A72F17"/>
    <w:rsid w:val="00C6365E"/>
    <w:rsid w:val="00D622BA"/>
    <w:rsid w:val="00ED6EB4"/>
    <w:rsid w:val="00F11061"/>
    <w:rsid w:val="00F6267D"/>
    <w:rsid w:val="00F92D98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937E"/>
  <w15:chartTrackingRefBased/>
  <w15:docId w15:val="{835D0E17-2151-479B-B4AC-F3B69DD0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141</TotalTime>
  <Pages>14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7</cp:revision>
  <dcterms:created xsi:type="dcterms:W3CDTF">2023-08-05T14:07:00Z</dcterms:created>
  <dcterms:modified xsi:type="dcterms:W3CDTF">2023-08-10T17:04:00Z</dcterms:modified>
</cp:coreProperties>
</file>