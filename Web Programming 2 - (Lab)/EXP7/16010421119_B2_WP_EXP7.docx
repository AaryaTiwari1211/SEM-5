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4BED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0D50AEC6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6B4D9627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1A86472A" w14:textId="2A53D659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62657B">
        <w:rPr>
          <w:b/>
          <w:bCs/>
          <w:sz w:val="28"/>
          <w:szCs w:val="28"/>
        </w:rPr>
        <w:t xml:space="preserve"> WP – II </w:t>
      </w:r>
    </w:p>
    <w:p w14:paraId="2C64C670" w14:textId="7AAB1FB0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62657B">
        <w:rPr>
          <w:b/>
          <w:bCs/>
          <w:sz w:val="28"/>
          <w:szCs w:val="28"/>
        </w:rPr>
        <w:t xml:space="preserve"> 7 – PHP Mailer</w:t>
      </w:r>
    </w:p>
    <w:p w14:paraId="311D88A9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1B42BB6C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A1CEB2F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require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../vendor/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autoload.php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</w:p>
    <w:p w14:paraId="727758D1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7973598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use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EF0092C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use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\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SMTP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499CA79D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use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\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Exception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9D70894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970E7BC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AA23F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require_once</w:t>
      </w:r>
      <w:proofErr w:type="spellEnd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../vendor/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Exception.php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</w:p>
    <w:p w14:paraId="2B770C90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AA23F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require_once</w:t>
      </w:r>
      <w:proofErr w:type="spellEnd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../vendor/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PHPMailer.php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</w:p>
    <w:p w14:paraId="1129AE0E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AA23F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require_once</w:t>
      </w:r>
      <w:proofErr w:type="spellEnd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../vendor/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SMTP.php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</w:p>
    <w:p w14:paraId="07071C57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F482A52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mail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new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AA23F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true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);</w:t>
      </w:r>
    </w:p>
    <w:p w14:paraId="3E8C8E2A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136BD32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try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6497D72" w14:textId="7DA25AB3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SMTPDebug</w:t>
      </w:r>
      <w:proofErr w:type="spellEnd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SMTP::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DEBUG_SERVER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5E30C4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isSMTP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();</w:t>
      </w:r>
    </w:p>
    <w:p w14:paraId="5481AB70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Host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smtp.gmail.com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</w:p>
    <w:p w14:paraId="0D9AD888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SMTPAuth</w:t>
      </w:r>
      <w:proofErr w:type="spellEnd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true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871A204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SMTPSecure</w:t>
      </w:r>
      <w:proofErr w:type="spellEnd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PHPMailer</w:t>
      </w:r>
      <w:proofErr w:type="spellEnd"/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::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ENCRYPTION_STARTTLS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A61274F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Port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587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4C2DA97C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ECBE533" w14:textId="51C3CE14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Username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aarya.tiwari@somaiya.edu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247F43" w14:textId="5FC5B94B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Password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powrgjqgasgkna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FEF655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setFrom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aarya.tiwari@somaiya.edu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 Tiwari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');</w:t>
      </w:r>
    </w:p>
    <w:p w14:paraId="3B3D116B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addAddress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p.varshney@somaiya.edu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Priyanshi Varshney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');</w:t>
      </w:r>
    </w:p>
    <w:p w14:paraId="30D1F6FC" w14:textId="3BDF3934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addReplyTo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aarya.tiwari@somaiya.edu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 Tiwari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');</w:t>
      </w:r>
    </w:p>
    <w:p w14:paraId="01FCF578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130573F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IsHTML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AA23F2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true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);</w:t>
      </w:r>
    </w:p>
    <w:p w14:paraId="568FD384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Subject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Mail </w:t>
      </w:r>
      <w:proofErr w:type="spellStart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dekho</w:t>
      </w:r>
      <w:proofErr w:type="spellEnd"/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mail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66B261AB" w14:textId="7036E6AC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Body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He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llo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</w:p>
    <w:p w14:paraId="6459BA7B" w14:textId="0E825F7F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AltBody</w:t>
      </w:r>
      <w:proofErr w:type="spellEnd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ello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';</w:t>
      </w:r>
    </w:p>
    <w:p w14:paraId="6153E6F6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r w:rsidRPr="00AA23F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send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();</w:t>
      </w:r>
    </w:p>
    <w:p w14:paraId="6AD042E2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Email message sent.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52A2B7EF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catch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Exception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477731F4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AA23F2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AA23F2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Error in sending email. Mailer Error: </w:t>
      </w: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{$</w:t>
      </w:r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mail</w:t>
      </w:r>
      <w:r w:rsidRPr="00AA23F2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A23F2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ErrorInfo</w:t>
      </w:r>
      <w:proofErr w:type="spellEnd"/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}";</w:t>
      </w:r>
    </w:p>
    <w:p w14:paraId="42C42738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7A21776A" w14:textId="77777777" w:rsidR="00AA23F2" w:rsidRPr="00AA23F2" w:rsidRDefault="00AA23F2" w:rsidP="00AA23F2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AA23F2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625D7F1C" w14:textId="77777777" w:rsidR="00AA23F2" w:rsidRDefault="00AA23F2" w:rsidP="00A72F17">
      <w:pPr>
        <w:rPr>
          <w:b/>
          <w:bCs/>
          <w:sz w:val="28"/>
          <w:szCs w:val="28"/>
        </w:rPr>
      </w:pPr>
    </w:p>
    <w:p w14:paraId="55108A4B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6B54E2" w14:textId="419D141A" w:rsidR="0076654A" w:rsidRDefault="0076654A" w:rsidP="0076654A">
      <w:pPr>
        <w:rPr>
          <w:b/>
          <w:bCs/>
          <w:sz w:val="28"/>
          <w:szCs w:val="28"/>
        </w:rPr>
      </w:pPr>
      <w:r w:rsidRPr="0076654A">
        <w:rPr>
          <w:b/>
          <w:bCs/>
          <w:sz w:val="28"/>
          <w:szCs w:val="28"/>
        </w:rPr>
        <w:drawing>
          <wp:inline distT="0" distB="0" distL="0" distR="0" wp14:anchorId="42191412" wp14:editId="596ECEF3">
            <wp:extent cx="5731510" cy="3027045"/>
            <wp:effectExtent l="0" t="0" r="2540" b="1905"/>
            <wp:docPr id="7399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5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CFA" w14:textId="785B87D9" w:rsidR="0076654A" w:rsidRDefault="0076654A" w:rsidP="0076654A">
      <w:pPr>
        <w:rPr>
          <w:b/>
          <w:bCs/>
          <w:sz w:val="28"/>
          <w:szCs w:val="28"/>
        </w:rPr>
      </w:pPr>
      <w:r w:rsidRPr="0076654A">
        <w:rPr>
          <w:b/>
          <w:bCs/>
          <w:sz w:val="28"/>
          <w:szCs w:val="28"/>
        </w:rPr>
        <w:drawing>
          <wp:inline distT="0" distB="0" distL="0" distR="0" wp14:anchorId="6A779760" wp14:editId="1163476A">
            <wp:extent cx="5731510" cy="2632710"/>
            <wp:effectExtent l="0" t="0" r="2540" b="0"/>
            <wp:docPr id="100974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40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333F" w14:textId="7648950B" w:rsidR="00C60D84" w:rsidRDefault="00C60D84" w:rsidP="0076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Lab Questions:</w:t>
      </w:r>
    </w:p>
    <w:p w14:paraId="33787717" w14:textId="77777777" w:rsidR="00C60D84" w:rsidRDefault="00C60D84" w:rsidP="00C60D84">
      <w:pPr>
        <w:numPr>
          <w:ilvl w:val="0"/>
          <w:numId w:val="2"/>
        </w:numPr>
        <w:spacing w:after="2"/>
        <w:ind w:hanging="360"/>
      </w:pPr>
      <w:r>
        <w:rPr>
          <w:b/>
          <w:color w:val="454545"/>
        </w:rPr>
        <w:t xml:space="preserve">What are the advantages of using </w:t>
      </w:r>
      <w:proofErr w:type="spellStart"/>
      <w:r>
        <w:rPr>
          <w:b/>
          <w:color w:val="454545"/>
        </w:rPr>
        <w:t>PHPMailer</w:t>
      </w:r>
      <w:proofErr w:type="spellEnd"/>
      <w:r>
        <w:rPr>
          <w:b/>
          <w:color w:val="454545"/>
        </w:rPr>
        <w:t xml:space="preserve"> over mail() function to send mail in PHP? </w:t>
      </w:r>
    </w:p>
    <w:p w14:paraId="2F7D79B5" w14:textId="77777777" w:rsidR="00C60D84" w:rsidRDefault="00C60D84" w:rsidP="00C60D84">
      <w:pPr>
        <w:spacing w:after="2"/>
        <w:ind w:left="720"/>
        <w:rPr>
          <w:color w:val="454545"/>
        </w:rPr>
      </w:pPr>
    </w:p>
    <w:p w14:paraId="7BB2F21C" w14:textId="77777777" w:rsidR="00C60D84" w:rsidRDefault="00C60D84" w:rsidP="00C60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PHPMailer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like a supercharged way to send emails in PHP. Here's why it's better than the basic "mail()" function:</w:t>
      </w:r>
    </w:p>
    <w:p w14:paraId="1AFF28D1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49CD8B27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Send through Gmail and More: You can use Gmail, Outlook, or other services to send emails. It's more reliable than the basic way.</w:t>
      </w:r>
    </w:p>
    <w:p w14:paraId="6D603DF8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20363507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Helpful Errors: If something goes wrong,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PHPMailer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tells you what's broken. The basic way isn't as clear.</w:t>
      </w:r>
    </w:p>
    <w:p w14:paraId="5A9D109A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5692D396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Attach Files Easily: You can add files to your emails easily. With the basic way, it's harder.</w:t>
      </w:r>
    </w:p>
    <w:p w14:paraId="59CC140E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52A52E1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4.Fancy Emails Made Easy: You can send beautiful HTML emails without trouble. The basic way makes you work more.</w:t>
      </w:r>
    </w:p>
    <w:p w14:paraId="43BA2388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56F1EF2C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Language and Looks Right: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PHPMailer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handles how your emails look, so they're good in different email programs. With the basic way, you need to worry about this.</w:t>
      </w:r>
    </w:p>
    <w:p w14:paraId="1A7151DD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85E4DD3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Login for Security: You can log in when sending emails securely. The basic way isn’t do this.</w:t>
      </w:r>
    </w:p>
    <w:p w14:paraId="24DC5685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33EFEF01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7.Safer Sending: You can send emails in a more secure way using things like SSL and TLS. The basic way may not be as safe.</w:t>
      </w:r>
    </w:p>
    <w:p w14:paraId="16B0C62B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16AF1A11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Complex Emails Made Simple: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PHPMailer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handle sending emails with lots of parts, like text, pictures, and files. The basic way can't do that well.</w:t>
      </w:r>
    </w:p>
    <w:p w14:paraId="5687CBBA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329F7856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Helpful Docs and Support: You can find lots of help and info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PHPMailer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It's harder to get help in the basic way.</w:t>
      </w:r>
    </w:p>
    <w:p w14:paraId="2AD845F3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4600326D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Cool Extras: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PHPMailer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comes with extra features like email templates and better email management. The basic way doesn't have these.</w:t>
      </w:r>
    </w:p>
    <w:p w14:paraId="109B4D74" w14:textId="77777777" w:rsidR="00C60D84" w:rsidRDefault="00C60D84" w:rsidP="00C60D84">
      <w:pPr>
        <w:pBdr>
          <w:top w:val="nil"/>
          <w:left w:val="nil"/>
          <w:bottom w:val="nil"/>
          <w:right w:val="nil"/>
          <w:between w:val="nil"/>
        </w:pBdr>
        <w:spacing w:after="2"/>
        <w:ind w:left="1080"/>
        <w:rPr>
          <w:color w:val="000000"/>
        </w:rPr>
      </w:pPr>
    </w:p>
    <w:p w14:paraId="30F7040D" w14:textId="77777777" w:rsidR="00C60D84" w:rsidRDefault="00C60D84" w:rsidP="00C60D84">
      <w:pPr>
        <w:spacing w:after="2"/>
        <w:ind w:left="720"/>
      </w:pPr>
    </w:p>
    <w:p w14:paraId="0F63474F" w14:textId="77777777" w:rsidR="00C60D84" w:rsidRDefault="00C60D84" w:rsidP="00C60D84">
      <w:pPr>
        <w:spacing w:after="2"/>
        <w:ind w:left="360"/>
      </w:pPr>
    </w:p>
    <w:p w14:paraId="6EB35A58" w14:textId="77777777" w:rsidR="00C60D84" w:rsidRDefault="00C60D84" w:rsidP="00C60D84">
      <w:pPr>
        <w:numPr>
          <w:ilvl w:val="0"/>
          <w:numId w:val="2"/>
        </w:numPr>
        <w:spacing w:after="2"/>
        <w:ind w:hanging="360"/>
      </w:pPr>
      <w:r>
        <w:rPr>
          <w:b/>
          <w:color w:val="454545"/>
        </w:rPr>
        <w:t xml:space="preserve">How to use </w:t>
      </w:r>
      <w:proofErr w:type="spellStart"/>
      <w:r>
        <w:rPr>
          <w:b/>
          <w:color w:val="454545"/>
        </w:rPr>
        <w:t>PHPMailer</w:t>
      </w:r>
      <w:proofErr w:type="spellEnd"/>
      <w:r>
        <w:rPr>
          <w:b/>
          <w:color w:val="454545"/>
        </w:rPr>
        <w:t xml:space="preserve"> with Gmail? </w:t>
      </w:r>
    </w:p>
    <w:p w14:paraId="719DC818" w14:textId="77777777" w:rsidR="00C60D84" w:rsidRDefault="00C60D84" w:rsidP="00C60D84">
      <w:pPr>
        <w:spacing w:after="2"/>
        <w:ind w:left="720"/>
        <w:rPr>
          <w:b/>
          <w:color w:val="454545"/>
        </w:rPr>
      </w:pPr>
    </w:p>
    <w:p w14:paraId="4D1230BC" w14:textId="77777777" w:rsidR="00C60D84" w:rsidRDefault="00C60D84" w:rsidP="00C77E59">
      <w:pPr>
        <w:pBdr>
          <w:top w:val="nil"/>
          <w:left w:val="nil"/>
          <w:bottom w:val="nil"/>
          <w:right w:val="nil"/>
          <w:between w:val="nil"/>
        </w:pBdr>
        <w:spacing w:after="13" w:line="249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set 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PHPMailer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Gmail for sending emails:</w:t>
      </w:r>
    </w:p>
    <w:p w14:paraId="4DE48B6A" w14:textId="77777777" w:rsidR="00C60D84" w:rsidRDefault="00C60D84" w:rsidP="00C77E59">
      <w:pPr>
        <w:ind w:left="720"/>
      </w:pPr>
      <w:r>
        <w:t xml:space="preserve">1)Install </w:t>
      </w:r>
      <w:proofErr w:type="spellStart"/>
      <w:r>
        <w:t>PHPMailer</w:t>
      </w:r>
      <w:proofErr w:type="spellEnd"/>
      <w:r>
        <w:t xml:space="preserve"> via Composer:</w:t>
      </w:r>
    </w:p>
    <w:p w14:paraId="1BAFC312" w14:textId="2116654C" w:rsidR="00C60D84" w:rsidRPr="00C60D84" w:rsidRDefault="00C60D84" w:rsidP="00E64DAB">
      <w:pPr>
        <w:ind w:left="720" w:firstLine="720"/>
      </w:pPr>
      <w:r>
        <w:t xml:space="preserve">Use Composer to install </w:t>
      </w:r>
      <w:proofErr w:type="spellStart"/>
      <w:r>
        <w:t>PHPMailer</w:t>
      </w:r>
      <w:proofErr w:type="spellEnd"/>
      <w:r>
        <w:t>:</w:t>
      </w:r>
    </w:p>
    <w:p w14:paraId="6E612742" w14:textId="77777777" w:rsidR="00782034" w:rsidRDefault="00782034" w:rsidP="00C77E59">
      <w:pPr>
        <w:ind w:left="720"/>
      </w:pPr>
    </w:p>
    <w:p w14:paraId="40DB40D6" w14:textId="202C0F8E" w:rsidR="00C60D84" w:rsidRDefault="00C60D84" w:rsidP="00C77E59">
      <w:pPr>
        <w:ind w:left="720"/>
      </w:pPr>
      <w:r>
        <w:br/>
        <w:t>2)</w:t>
      </w:r>
      <w:r>
        <w:rPr>
          <w:rFonts w:ascii="Quattrocento Sans" w:eastAsia="Quattrocento Sans" w:hAnsi="Quattrocento Sans" w:cs="Quattrocento Sans"/>
          <w:color w:val="D1D5DB"/>
        </w:rPr>
        <w:t xml:space="preserve"> </w:t>
      </w:r>
      <w:r>
        <w:t xml:space="preserve">Import </w:t>
      </w:r>
      <w:proofErr w:type="spellStart"/>
      <w:r>
        <w:t>PHPMailer</w:t>
      </w:r>
      <w:proofErr w:type="spellEnd"/>
      <w:r>
        <w:t xml:space="preserve"> in your PHP script:</w:t>
      </w:r>
    </w:p>
    <w:p w14:paraId="04A08706" w14:textId="1A0112C5" w:rsidR="00C60D84" w:rsidRDefault="00C60D84" w:rsidP="00E64DAB">
      <w:pPr>
        <w:ind w:left="720" w:firstLine="720"/>
      </w:pPr>
      <w:r>
        <w:t xml:space="preserve">Include </w:t>
      </w:r>
      <w:proofErr w:type="spellStart"/>
      <w:r>
        <w:t>PHPMailer</w:t>
      </w:r>
      <w:proofErr w:type="spellEnd"/>
      <w:r>
        <w:t xml:space="preserve"> and related classes:</w:t>
      </w:r>
    </w:p>
    <w:p w14:paraId="1D68A2C9" w14:textId="77777777" w:rsidR="00C60D84" w:rsidRDefault="00C60D84" w:rsidP="00C60D84">
      <w:pPr>
        <w:spacing w:after="0"/>
      </w:pPr>
    </w:p>
    <w:p w14:paraId="5239B5EF" w14:textId="77777777" w:rsidR="00C60D84" w:rsidRDefault="00C60D84" w:rsidP="00C60D84">
      <w:pPr>
        <w:spacing w:after="0"/>
      </w:pPr>
    </w:p>
    <w:p w14:paraId="241D1DCF" w14:textId="77777777" w:rsidR="00782034" w:rsidRDefault="00782034" w:rsidP="00C60D84">
      <w:pPr>
        <w:spacing w:after="0"/>
      </w:pPr>
    </w:p>
    <w:p w14:paraId="76E4B5C1" w14:textId="77777777" w:rsidR="00782034" w:rsidRDefault="00782034" w:rsidP="00C60D84">
      <w:pPr>
        <w:spacing w:after="0"/>
      </w:pPr>
    </w:p>
    <w:p w14:paraId="0B058584" w14:textId="0166EBD1" w:rsidR="00C60D84" w:rsidRPr="00E64DAB" w:rsidRDefault="00E64DAB" w:rsidP="00E64DAB">
      <w:pPr>
        <w:pStyle w:val="Heading1"/>
        <w:ind w:firstLine="710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3) </w:t>
      </w:r>
      <w:r w:rsidR="00C60D84" w:rsidRPr="00E64DAB">
        <w:rPr>
          <w:b w:val="0"/>
          <w:bCs/>
          <w:sz w:val="22"/>
          <w:szCs w:val="22"/>
        </w:rPr>
        <w:t>Create email configuration:</w:t>
      </w:r>
    </w:p>
    <w:p w14:paraId="771A9887" w14:textId="424A9B16" w:rsidR="00C60D84" w:rsidRDefault="00C60D84" w:rsidP="00E64DAB">
      <w:pPr>
        <w:ind w:left="720" w:firstLine="720"/>
      </w:pPr>
      <w:r>
        <w:t>Configure Gmail SMTP settings and your email details:</w:t>
      </w:r>
    </w:p>
    <w:p w14:paraId="2175BF00" w14:textId="77777777" w:rsidR="00782034" w:rsidRDefault="00782034" w:rsidP="00E64DAB">
      <w:pPr>
        <w:ind w:left="720" w:firstLine="720"/>
      </w:pPr>
    </w:p>
    <w:p w14:paraId="0A3944A7" w14:textId="77777777" w:rsidR="00782034" w:rsidRDefault="00782034" w:rsidP="00E64DAB">
      <w:pPr>
        <w:ind w:left="720" w:firstLine="720"/>
      </w:pPr>
    </w:p>
    <w:p w14:paraId="1D845C7C" w14:textId="77777777" w:rsidR="00782034" w:rsidRDefault="00782034" w:rsidP="00E64DAB">
      <w:pPr>
        <w:ind w:left="720" w:firstLine="720"/>
      </w:pPr>
    </w:p>
    <w:p w14:paraId="525A780A" w14:textId="77777777" w:rsidR="00C60D84" w:rsidRDefault="00C60D84" w:rsidP="00E64DAB">
      <w:pPr>
        <w:ind w:firstLine="720"/>
      </w:pPr>
      <w:r>
        <w:t>4)Configure Gmail Account:</w:t>
      </w:r>
    </w:p>
    <w:p w14:paraId="73BC015B" w14:textId="77777777" w:rsidR="00C60D84" w:rsidRDefault="00C60D84" w:rsidP="00E64DAB">
      <w:pPr>
        <w:ind w:left="1440"/>
      </w:pPr>
      <w:r>
        <w:t>In your Google Account settings, allow "Less secure apps" or generate an "App Password" if using two-factor authentication.</w:t>
      </w:r>
    </w:p>
    <w:p w14:paraId="0E8CE537" w14:textId="77777777" w:rsidR="00C60D84" w:rsidRDefault="00C60D84" w:rsidP="00C60D84"/>
    <w:p w14:paraId="4E422AD9" w14:textId="77777777" w:rsidR="00C60D84" w:rsidRDefault="00C60D84" w:rsidP="0099000B">
      <w:pPr>
        <w:ind w:left="720"/>
      </w:pPr>
      <w:r>
        <w:t>5)Security Considerations:</w:t>
      </w:r>
    </w:p>
    <w:p w14:paraId="5B72A5B1" w14:textId="77777777" w:rsidR="00C60D84" w:rsidRDefault="00C60D84" w:rsidP="0099000B">
      <w:pPr>
        <w:ind w:left="1440"/>
      </w:pPr>
      <w:r>
        <w:t>Avoid storing your Gmail password in your script; use environment variables or configuration files for security.</w:t>
      </w:r>
    </w:p>
    <w:p w14:paraId="584B4F7D" w14:textId="77777777" w:rsidR="00C60D84" w:rsidRDefault="00C60D84" w:rsidP="00C60D84"/>
    <w:p w14:paraId="5C356698" w14:textId="77777777" w:rsidR="00C60D84" w:rsidRDefault="00C60D84" w:rsidP="0099000B">
      <w:pPr>
        <w:ind w:firstLine="720"/>
      </w:pPr>
      <w:r>
        <w:t>6)Testing and Troubleshooting:</w:t>
      </w:r>
    </w:p>
    <w:p w14:paraId="07ADBC8C" w14:textId="77777777" w:rsidR="00C60D84" w:rsidRDefault="00C60D84" w:rsidP="0099000B">
      <w:pPr>
        <w:ind w:left="1440"/>
      </w:pPr>
      <w:r>
        <w:t xml:space="preserve">Test your email script, and if issues arise, check error messages and ensure proper configuration of </w:t>
      </w:r>
      <w:proofErr w:type="spellStart"/>
      <w:r>
        <w:t>PHPMailer</w:t>
      </w:r>
      <w:proofErr w:type="spellEnd"/>
      <w:r>
        <w:t xml:space="preserve"> and Gmail settings.</w:t>
      </w:r>
    </w:p>
    <w:p w14:paraId="3B25AB6B" w14:textId="77777777" w:rsidR="00C60D84" w:rsidRDefault="00C60D84" w:rsidP="0076654A">
      <w:pPr>
        <w:rPr>
          <w:b/>
          <w:bCs/>
          <w:sz w:val="28"/>
          <w:szCs w:val="28"/>
        </w:rPr>
      </w:pPr>
    </w:p>
    <w:p w14:paraId="76964359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Outcomes:</w:t>
      </w:r>
    </w:p>
    <w:p w14:paraId="1F41C89C" w14:textId="5CDBBB2F" w:rsidR="00C60D84" w:rsidRPr="00C60D84" w:rsidRDefault="00C60D84" w:rsidP="00A72F17">
      <w:r>
        <w:t>CO3-Carry out database operations using PHP.</w:t>
      </w:r>
    </w:p>
    <w:p w14:paraId="7DA2A0F1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595A80D4" w14:textId="77777777" w:rsidR="00C60D84" w:rsidRDefault="00C60D84" w:rsidP="00C60D84">
      <w:pPr>
        <w:tabs>
          <w:tab w:val="center" w:pos="8303"/>
        </w:tabs>
        <w:spacing w:after="166"/>
      </w:pPr>
      <w:r>
        <w:t>Thus, in this experiment we learnt to Send Email Using PHP With PHP Mailer</w:t>
      </w:r>
    </w:p>
    <w:p w14:paraId="478BCD94" w14:textId="77777777" w:rsidR="00C60D84" w:rsidRDefault="00C60D84" w:rsidP="00A72F17">
      <w:pPr>
        <w:rPr>
          <w:b/>
          <w:bCs/>
          <w:sz w:val="28"/>
          <w:szCs w:val="28"/>
        </w:rPr>
      </w:pPr>
    </w:p>
    <w:p w14:paraId="6305483E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81D3E"/>
    <w:multiLevelType w:val="multilevel"/>
    <w:tmpl w:val="0680C4D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6B86307E"/>
    <w:multiLevelType w:val="multilevel"/>
    <w:tmpl w:val="1FDECEB0"/>
    <w:lvl w:ilvl="0">
      <w:numFmt w:val="bullet"/>
      <w:lvlText w:val="⇨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886064027">
    <w:abstractNumId w:val="1"/>
  </w:num>
  <w:num w:numId="2" w16cid:durableId="213224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7B"/>
    <w:rsid w:val="0062657B"/>
    <w:rsid w:val="0076654A"/>
    <w:rsid w:val="00782034"/>
    <w:rsid w:val="008A44C5"/>
    <w:rsid w:val="0099000B"/>
    <w:rsid w:val="00A265B0"/>
    <w:rsid w:val="00A72F17"/>
    <w:rsid w:val="00AA23F2"/>
    <w:rsid w:val="00C60D84"/>
    <w:rsid w:val="00C77E59"/>
    <w:rsid w:val="00D622BA"/>
    <w:rsid w:val="00E64DAB"/>
    <w:rsid w:val="00E94177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4EFA"/>
  <w15:chartTrackingRefBased/>
  <w15:docId w15:val="{EC0DA76F-E43B-412F-B91A-B14B84B3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paragraph" w:styleId="Heading1">
    <w:name w:val="heading 1"/>
    <w:basedOn w:val="Normal"/>
    <w:next w:val="Normal"/>
    <w:link w:val="Heading1Char"/>
    <w:uiPriority w:val="9"/>
    <w:qFormat/>
    <w:rsid w:val="00C60D84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84"/>
    <w:rPr>
      <w:rFonts w:ascii="Times New Roman" w:eastAsia="Times New Roman" w:hAnsi="Times New Roman" w:cs="Times New Roman"/>
      <w:b/>
      <w:color w:val="000000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7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12</cp:revision>
  <dcterms:created xsi:type="dcterms:W3CDTF">2023-10-23T10:43:00Z</dcterms:created>
  <dcterms:modified xsi:type="dcterms:W3CDTF">2023-10-23T12:27:00Z</dcterms:modified>
</cp:coreProperties>
</file>