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CED2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52173517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5F5C9549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7DD7FADE" w14:textId="5AD8D79A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D2639B">
        <w:rPr>
          <w:b/>
          <w:bCs/>
          <w:sz w:val="28"/>
          <w:szCs w:val="28"/>
        </w:rPr>
        <w:t>Web Programming II</w:t>
      </w:r>
    </w:p>
    <w:p w14:paraId="61BFFF52" w14:textId="2A95772B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D2639B">
        <w:rPr>
          <w:b/>
          <w:bCs/>
          <w:sz w:val="28"/>
          <w:szCs w:val="28"/>
        </w:rPr>
        <w:t xml:space="preserve"> 4</w:t>
      </w:r>
    </w:p>
    <w:p w14:paraId="1DB2E38E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3752993A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76CD1797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cookie_name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user1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350EEDA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cookie_value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 Tiwari was here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8C0B607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413FC84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function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makeCookie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name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value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expire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path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DCB22D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7504E94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setcookie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name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value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time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expire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),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");</w:t>
      </w:r>
    </w:p>
    <w:p w14:paraId="5876FC3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67B6FB0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71C96A6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html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704AF7D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head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69CD2ACB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link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rel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stylesheet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href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style.css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</w:t>
      </w:r>
    </w:p>
    <w:p w14:paraId="7EEFAC85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head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4BBA7768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body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4B83ABD2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button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type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button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id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startButton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"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onclick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="&lt;?php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makeCookie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user1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Aarya Tiwari was here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/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")?&gt;"&gt;</w:t>
      </w:r>
    </w:p>
    <w:p w14:paraId="1563655E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    Set Cookie</w:t>
      </w:r>
    </w:p>
    <w:p w14:paraId="213484F7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button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76DDCBF2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id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countdown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div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5E6096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    &lt;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script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src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="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script.js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"&gt;&lt;/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script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5503DCC8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&lt;?php</w:t>
      </w:r>
    </w:p>
    <w:p w14:paraId="1039C41E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!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isset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_COOKIE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user1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"]))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1325761D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Cookie named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cookie_name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not set!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1F30E764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3229AB4A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Cookie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cookie_name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is set!&lt;br&gt;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";</w:t>
      </w:r>
    </w:p>
    <w:p w14:paraId="039D060F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echo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Value is: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_COOKIE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[$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cookie_name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];</w:t>
      </w:r>
    </w:p>
    <w:p w14:paraId="39FE2E90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674D1E3B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?&gt;</w:t>
      </w:r>
    </w:p>
    <w:p w14:paraId="148DA80F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9750D23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body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A85A858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&lt;/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html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&gt;</w:t>
      </w:r>
    </w:p>
    <w:p w14:paraId="34980D63" w14:textId="77777777" w:rsidR="00801B0D" w:rsidRPr="00801B0D" w:rsidRDefault="00801B0D" w:rsidP="00801B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71945BAF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body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38E2D80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display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flex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0747B1D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flex-direction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column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FA3EBC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align-items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center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7E997F91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lastRenderedPageBreak/>
        <w:t>    justify-content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center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1BFE020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height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100vh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9060E9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margin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86B2821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font-family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Arial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sans-serif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61EF28F7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/</w:t>
      </w:r>
    </w:p>
    <w:p w14:paraId="2F0387AA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57848DE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#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countdown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62904AC2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font-size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24px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490D3B6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    margin-top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20px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5316C1C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226FE107" w14:textId="77777777" w:rsidR="00D2639B" w:rsidRDefault="00D2639B" w:rsidP="00A72F17">
      <w:pPr>
        <w:rPr>
          <w:b/>
          <w:bCs/>
          <w:sz w:val="28"/>
          <w:szCs w:val="28"/>
        </w:rPr>
      </w:pPr>
    </w:p>
    <w:p w14:paraId="5DCD4FF1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document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getElementById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startButton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addEventListener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click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startCountdown)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2880C152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E85286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function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startCountdown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56CBBF0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countdownElement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document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getElementById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countdown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7728DAD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let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remainingTime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20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in seconds</w:t>
      </w:r>
    </w:p>
    <w:p w14:paraId="40B1F51F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61586D9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const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countdownInterval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setInterval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(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=&gt;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{</w:t>
      </w:r>
    </w:p>
    <w:p w14:paraId="02E2EB7B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countdownElement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textContent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Time remaining: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${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remainingTime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  <w:r w:rsidRPr="00801B0D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seconds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`;</w:t>
      </w:r>
    </w:p>
    <w:p w14:paraId="56708D72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color w:val="C5D1EB"/>
          <w:kern w:val="0"/>
          <w:sz w:val="21"/>
          <w:szCs w:val="21"/>
          <w:lang w:eastAsia="en-IN"/>
          <w14:ligatures w14:val="none"/>
        </w:rPr>
        <w:t>remainingTime</w:t>
      </w:r>
      <w:r w:rsidRPr="00801B0D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--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36EF3E5C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3382824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if (remainingTime &lt; 0) {</w:t>
      </w:r>
    </w:p>
    <w:p w14:paraId="6C68A2F3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  clearInterval(countdownInterval);</w:t>
      </w:r>
    </w:p>
    <w:p w14:paraId="05403520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  countdownElement.textContent = "Countdown expired!";</w:t>
      </w:r>
    </w:p>
    <w:p w14:paraId="0B42AF05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1B0D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// }</w:t>
      </w:r>
    </w:p>
    <w:p w14:paraId="1841149B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},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801B0D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1000</w:t>
      </w:r>
      <w:r w:rsidRPr="00801B0D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)</w:t>
      </w: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;</w:t>
      </w:r>
    </w:p>
    <w:p w14:paraId="13C04438" w14:textId="77777777" w:rsidR="00801B0D" w:rsidRPr="00801B0D" w:rsidRDefault="00801B0D" w:rsidP="00801B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801B0D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}</w:t>
      </w:r>
    </w:p>
    <w:p w14:paraId="646A19C8" w14:textId="77777777" w:rsidR="00801B0D" w:rsidRDefault="00801B0D" w:rsidP="00A72F17">
      <w:pPr>
        <w:rPr>
          <w:b/>
          <w:bCs/>
          <w:sz w:val="28"/>
          <w:szCs w:val="28"/>
        </w:rPr>
      </w:pPr>
    </w:p>
    <w:p w14:paraId="72D06E3D" w14:textId="5205DDE0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801B0D">
        <w:rPr>
          <w:b/>
          <w:bCs/>
          <w:sz w:val="28"/>
          <w:szCs w:val="28"/>
        </w:rPr>
        <w:t xml:space="preserve"> </w:t>
      </w:r>
    </w:p>
    <w:p w14:paraId="7FD34E67" w14:textId="27C0504B" w:rsidR="00801B0D" w:rsidRDefault="00801B0D" w:rsidP="00A72F17">
      <w:pPr>
        <w:rPr>
          <w:b/>
          <w:bCs/>
          <w:sz w:val="28"/>
          <w:szCs w:val="28"/>
        </w:rPr>
      </w:pPr>
      <w:r w:rsidRPr="00801B0D">
        <w:rPr>
          <w:b/>
          <w:bCs/>
          <w:sz w:val="28"/>
          <w:szCs w:val="28"/>
        </w:rPr>
        <w:drawing>
          <wp:inline distT="0" distB="0" distL="0" distR="0" wp14:anchorId="17D50B70" wp14:editId="08D4A3C1">
            <wp:extent cx="3451860" cy="2534339"/>
            <wp:effectExtent l="0" t="0" r="0" b="0"/>
            <wp:docPr id="89881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18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424" cy="25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1FBF" w14:textId="77777777" w:rsidR="00D2639B" w:rsidRDefault="00D2639B" w:rsidP="00A72F17">
      <w:pPr>
        <w:rPr>
          <w:b/>
          <w:bCs/>
          <w:sz w:val="28"/>
          <w:szCs w:val="28"/>
        </w:rPr>
      </w:pPr>
    </w:p>
    <w:p w14:paraId="41220815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2EC574ED" w14:textId="7BA39C42" w:rsidR="00801B0D" w:rsidRDefault="00801B0D" w:rsidP="00A72F17">
      <w:pPr>
        <w:rPr>
          <w:b/>
          <w:bCs/>
          <w:sz w:val="28"/>
          <w:szCs w:val="28"/>
        </w:rPr>
      </w:pPr>
      <w:r>
        <w:t>CO2: Design forms and use session handling mechanism with web applications</w:t>
      </w:r>
    </w:p>
    <w:p w14:paraId="519CD316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1BACD190" w14:textId="0F47DCBD" w:rsidR="00801B0D" w:rsidRDefault="00801B0D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conclude we have learnt about sessions and cookies.</w:t>
      </w:r>
    </w:p>
    <w:p w14:paraId="085ADB72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B"/>
    <w:rsid w:val="00801B0D"/>
    <w:rsid w:val="00A72F17"/>
    <w:rsid w:val="00D2639B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49CA"/>
  <w15:chartTrackingRefBased/>
  <w15:docId w15:val="{5C6222D1-DFB6-4C28-96E6-E8A59D7F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7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2</cp:revision>
  <dcterms:created xsi:type="dcterms:W3CDTF">2023-09-26T18:16:00Z</dcterms:created>
  <dcterms:modified xsi:type="dcterms:W3CDTF">2023-09-26T18:23:00Z</dcterms:modified>
</cp:coreProperties>
</file>