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A93DF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Name : Aarya Tiwari</w:t>
      </w:r>
    </w:p>
    <w:p w14:paraId="72F7BCC8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Batch : B2:</w:t>
      </w:r>
    </w:p>
    <w:p w14:paraId="25123EA4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Roll No. : 16010421119</w:t>
      </w:r>
    </w:p>
    <w:p w14:paraId="47F9E854" w14:textId="0BE16BE0" w:rsidR="00A72F17" w:rsidRPr="003A477D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</w:t>
      </w:r>
      <w:r w:rsidRPr="003A477D">
        <w:rPr>
          <w:b/>
          <w:bCs/>
          <w:sz w:val="28"/>
          <w:szCs w:val="28"/>
        </w:rPr>
        <w:t xml:space="preserve">: </w:t>
      </w:r>
      <w:r w:rsidR="003C6998">
        <w:rPr>
          <w:b/>
          <w:bCs/>
          <w:sz w:val="28"/>
          <w:szCs w:val="28"/>
        </w:rPr>
        <w:t>INS</w:t>
      </w:r>
    </w:p>
    <w:p w14:paraId="5952B4AF" w14:textId="6FA2A1C2" w:rsidR="00A72F17" w:rsidRDefault="00A72F17" w:rsidP="00A72F17">
      <w:pPr>
        <w:jc w:val="center"/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Experiment No. :</w:t>
      </w:r>
      <w:r w:rsidR="003C6998">
        <w:rPr>
          <w:b/>
          <w:bCs/>
          <w:sz w:val="28"/>
          <w:szCs w:val="28"/>
        </w:rPr>
        <w:t xml:space="preserve"> 6</w:t>
      </w:r>
    </w:p>
    <w:p w14:paraId="54EA7311" w14:textId="77777777" w:rsidR="00A72F17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6BA107FA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def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calculate_generator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3C6998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p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1BBBE1F5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3C6998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for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g </w:t>
      </w:r>
      <w:r w:rsidRPr="003C6998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in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range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3C6998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p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11D82948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6998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pow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g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p </w:t>
      </w:r>
      <w:r w:rsidRPr="003C6998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p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==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</w:t>
      </w:r>
    </w:p>
    <w:p w14:paraId="2CB46841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6998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return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g</w:t>
      </w:r>
    </w:p>
    <w:p w14:paraId="201048D4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2BC69DDF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def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diffie_hellman_key_exchange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3C6998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p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g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a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RB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7DA337F8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RA </w:t>
      </w:r>
      <w:r w:rsidRPr="003C6998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pow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g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a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p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79A71BA1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KAB </w:t>
      </w:r>
      <w:r w:rsidRPr="003C6998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pow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RB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a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p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1ADBD71E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7ED85577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3C6998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return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RA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KAB</w:t>
      </w:r>
    </w:p>
    <w:p w14:paraId="4C539F94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3F1DD997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def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xor_encrypt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3C6998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message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key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7731541D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""</w:t>
      </w:r>
    </w:p>
    <w:p w14:paraId="3A74C9B5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3C6998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for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in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range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message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)):</w:t>
      </w:r>
    </w:p>
    <w:p w14:paraId="2D6AF142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encrypted_char</w:t>
      </w:r>
      <w:proofErr w:type="spellEnd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chr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message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])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^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key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7AB635E8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+=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encrypted_char</w:t>
      </w:r>
      <w:proofErr w:type="spellEnd"/>
    </w:p>
    <w:p w14:paraId="3B3F09AE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3C6998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return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</w:p>
    <w:p w14:paraId="7C63308C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044A70FC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def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calculate_modular_exponentiation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3C6998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q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a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p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36DD2C6B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a_star</w:t>
      </w:r>
      <w:proofErr w:type="spellEnd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pow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q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a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p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5DFDD98A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3C6998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return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a_star</w:t>
      </w:r>
      <w:proofErr w:type="spellEnd"/>
    </w:p>
    <w:p w14:paraId="6E8F66B6" w14:textId="77777777" w:rsidR="003C6998" w:rsidRPr="003C6998" w:rsidRDefault="003C6998" w:rsidP="003C6998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0E643D52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def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xor_decrypt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6998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key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3691272A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decrypted_message</w:t>
      </w:r>
      <w:proofErr w:type="spellEnd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""</w:t>
      </w:r>
    </w:p>
    <w:p w14:paraId="79984ED2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3C6998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for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in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range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)):</w:t>
      </w:r>
    </w:p>
    <w:p w14:paraId="6314C2F3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decrypted_char</w:t>
      </w:r>
      <w:proofErr w:type="spellEnd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chr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])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^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key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2E87DD70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decrypted_message</w:t>
      </w:r>
      <w:proofErr w:type="spellEnd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+=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decrypted_char</w:t>
      </w:r>
      <w:proofErr w:type="spellEnd"/>
    </w:p>
    <w:p w14:paraId="2D46E083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3C6998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return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decrypted_message</w:t>
      </w:r>
      <w:proofErr w:type="spellEnd"/>
    </w:p>
    <w:p w14:paraId="131FDEBB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48B056F1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def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diffie_hellman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():</w:t>
      </w:r>
    </w:p>
    <w:p w14:paraId="30043F6E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prime </w:t>
      </w:r>
      <w:r w:rsidRPr="003C6998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7237</w:t>
      </w:r>
    </w:p>
    <w:p w14:paraId="2E023DAC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generator </w:t>
      </w:r>
      <w:r w:rsidRPr="003C6998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calculate_generator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prime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2704B9BD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7B5661B8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3C6998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#Alice and Bob's private keys are known only to them</w:t>
      </w:r>
    </w:p>
    <w:p w14:paraId="3BEFDCC9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alice_private_key</w:t>
      </w:r>
      <w:proofErr w:type="spellEnd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5356</w:t>
      </w:r>
    </w:p>
    <w:p w14:paraId="7BF5D81E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bob_private_key</w:t>
      </w:r>
      <w:proofErr w:type="spellEnd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1813</w:t>
      </w:r>
    </w:p>
    <w:p w14:paraId="2170F395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053D5833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3C6998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#Alice and Bob's public keys are calculated using their private keys</w:t>
      </w:r>
    </w:p>
    <w:p w14:paraId="1D6D516E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alice_public_key</w:t>
      </w:r>
      <w:proofErr w:type="spellEnd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calculate_modular_exponentiation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generator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alice_private_key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prime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05D9A595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3C6998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Alice's public key: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",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alice_public_key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09B1F696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bob_public_key</w:t>
      </w:r>
      <w:proofErr w:type="spellEnd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calculate_modular_exponentiation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generator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bob_private_key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prime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0B4D877A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3C6998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Bob's public key: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",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bob_public_key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38530287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6394B927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3C6998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# Calculate shared secrets</w:t>
      </w:r>
    </w:p>
    <w:p w14:paraId="5B8FEB47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alice_shared_secret</w:t>
      </w:r>
      <w:proofErr w:type="spellEnd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calculate_modular_exponentiation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bob_public_key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alice_private_key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prime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3B41E207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bob_shared_secret</w:t>
      </w:r>
      <w:proofErr w:type="spellEnd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calculate_modular_exponentiation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alice_public_key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bob_private_key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prime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6988FB36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471A2A32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3C6998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return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alice_shared_secret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bob_shared_secret</w:t>
      </w:r>
      <w:proofErr w:type="spellEnd"/>
    </w:p>
    <w:p w14:paraId="51D1A95D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735B2F85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proofErr w:type="spellStart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alice_shared_secret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bob_shared_secret</w:t>
      </w:r>
      <w:proofErr w:type="spellEnd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diffie_hellman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()</w:t>
      </w:r>
    </w:p>
    <w:p w14:paraId="0C3B0040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4E853F56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3C6998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Alice's shared secret: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",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alice_shared_secret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68DBA6E6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3C6998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Bob's shared secret: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",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bob_shared_secret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4D9EAB88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5B276269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# Message to be sent from Alice to Bob</w:t>
      </w:r>
    </w:p>
    <w:p w14:paraId="10F74677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message </w:t>
      </w:r>
      <w:r w:rsidRPr="003C6998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3C6998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Hey bro my name is Aarya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</w:p>
    <w:p w14:paraId="7957016B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19DE5CEF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# Encrypt the message using XOR encryption and Alice's shared secret</w:t>
      </w:r>
    </w:p>
    <w:p w14:paraId="02A0086E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proofErr w:type="spellStart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xor_encrypt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message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alice_shared_secret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50702200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78D54320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3C6998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Encrypted message: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",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287D0D66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6077D5BF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# Decrypt the message using XOR decryption and Bob's shared secret</w:t>
      </w:r>
    </w:p>
    <w:p w14:paraId="704FFC77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proofErr w:type="spellStart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decrypted_message</w:t>
      </w:r>
      <w:proofErr w:type="spellEnd"/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3C6998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3C6998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xor_decrypt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bob_shared_secret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479559A4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479CBE85" w14:textId="77777777" w:rsidR="003C6998" w:rsidRPr="003C6998" w:rsidRDefault="003C6998" w:rsidP="003C699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3C6998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Decrypted message:</w:t>
      </w:r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",</w:t>
      </w:r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998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decrypted_message</w:t>
      </w:r>
      <w:proofErr w:type="spellEnd"/>
      <w:r w:rsidRPr="003C6998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0B75B8F6" w14:textId="77777777" w:rsidR="003C6998" w:rsidRDefault="003C6998" w:rsidP="00A72F17">
      <w:pPr>
        <w:rPr>
          <w:b/>
          <w:bCs/>
          <w:sz w:val="28"/>
          <w:szCs w:val="28"/>
        </w:rPr>
      </w:pPr>
    </w:p>
    <w:p w14:paraId="09F9AF93" w14:textId="5EF07C71" w:rsidR="003C6998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BBC55DD" w14:textId="6D454D99" w:rsidR="003C6998" w:rsidRDefault="003C6998" w:rsidP="00A72F17">
      <w:pPr>
        <w:rPr>
          <w:b/>
          <w:bCs/>
          <w:sz w:val="28"/>
          <w:szCs w:val="28"/>
        </w:rPr>
      </w:pPr>
      <w:r w:rsidRPr="003C6998">
        <w:rPr>
          <w:b/>
          <w:bCs/>
          <w:sz w:val="28"/>
          <w:szCs w:val="28"/>
        </w:rPr>
        <w:drawing>
          <wp:inline distT="0" distB="0" distL="0" distR="0" wp14:anchorId="16BED27B" wp14:editId="12659ACE">
            <wp:extent cx="5731510" cy="690245"/>
            <wp:effectExtent l="0" t="0" r="2540" b="0"/>
            <wp:docPr id="1438648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48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9371" w14:textId="77777777" w:rsidR="00A72F17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Outcomes:</w:t>
      </w:r>
    </w:p>
    <w:p w14:paraId="512034E9" w14:textId="77777777" w:rsidR="00A72F17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14:paraId="5B9AA6D5" w14:textId="77777777" w:rsidR="00D622BA" w:rsidRPr="00A72F17" w:rsidRDefault="00D622BA" w:rsidP="00A72F17"/>
    <w:sectPr w:rsidR="00D622BA" w:rsidRPr="00A72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98"/>
    <w:rsid w:val="003C6998"/>
    <w:rsid w:val="004A1514"/>
    <w:rsid w:val="00A72F17"/>
    <w:rsid w:val="00D622BA"/>
    <w:rsid w:val="00ED6EB4"/>
    <w:rsid w:val="00F9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48A4"/>
  <w15:chartTrackingRefBased/>
  <w15:docId w15:val="{80AB1E59-2827-40A3-B5B0-4355972A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ya\OneDrive\Documents\Custom%20Office%20Templates\Base%20Experiment%20Fi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Base Experiment File</Template>
  <TotalTime>1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</dc:creator>
  <cp:keywords/>
  <dc:description/>
  <cp:lastModifiedBy>Aarya Marve</cp:lastModifiedBy>
  <cp:revision>2</cp:revision>
  <dcterms:created xsi:type="dcterms:W3CDTF">2023-08-21T11:52:00Z</dcterms:created>
  <dcterms:modified xsi:type="dcterms:W3CDTF">2023-08-21T11:52:00Z</dcterms:modified>
</cp:coreProperties>
</file>