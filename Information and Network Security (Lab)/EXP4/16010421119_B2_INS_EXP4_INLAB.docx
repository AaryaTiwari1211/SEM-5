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02999" w14:textId="77777777" w:rsidR="00A72F17" w:rsidRPr="003A477D" w:rsidRDefault="00A72F17" w:rsidP="00A72F17">
      <w:pPr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Name : Aarya Tiwari</w:t>
      </w:r>
    </w:p>
    <w:p w14:paraId="6E68BF4D" w14:textId="77777777" w:rsidR="00A72F17" w:rsidRPr="003A477D" w:rsidRDefault="00A72F17" w:rsidP="00A72F17">
      <w:pPr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Batch : B2:</w:t>
      </w:r>
    </w:p>
    <w:p w14:paraId="437FDC64" w14:textId="77777777" w:rsidR="00A72F17" w:rsidRPr="003A477D" w:rsidRDefault="00A72F17" w:rsidP="00A72F17">
      <w:pPr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Roll No. : 16010421119</w:t>
      </w:r>
    </w:p>
    <w:p w14:paraId="1B36C611" w14:textId="2EF269BB" w:rsidR="00A72F17" w:rsidRPr="003A477D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</w:t>
      </w:r>
      <w:r w:rsidRPr="003A477D">
        <w:rPr>
          <w:b/>
          <w:bCs/>
          <w:sz w:val="28"/>
          <w:szCs w:val="28"/>
        </w:rPr>
        <w:t xml:space="preserve">: </w:t>
      </w:r>
      <w:r w:rsidR="00DD725C">
        <w:rPr>
          <w:b/>
          <w:bCs/>
          <w:sz w:val="28"/>
          <w:szCs w:val="28"/>
        </w:rPr>
        <w:t>INS Lab</w:t>
      </w:r>
    </w:p>
    <w:p w14:paraId="1F593692" w14:textId="018E8045" w:rsidR="00A72F17" w:rsidRDefault="00A72F17" w:rsidP="00A72F17">
      <w:pPr>
        <w:jc w:val="center"/>
        <w:rPr>
          <w:b/>
          <w:bCs/>
          <w:sz w:val="28"/>
          <w:szCs w:val="28"/>
        </w:rPr>
      </w:pPr>
      <w:r w:rsidRPr="003A477D">
        <w:rPr>
          <w:b/>
          <w:bCs/>
          <w:sz w:val="28"/>
          <w:szCs w:val="28"/>
        </w:rPr>
        <w:t>Experiment No. :</w:t>
      </w:r>
      <w:r w:rsidR="005E5F98">
        <w:rPr>
          <w:b/>
          <w:bCs/>
          <w:sz w:val="28"/>
          <w:szCs w:val="28"/>
        </w:rPr>
        <w:t xml:space="preserve"> 4</w:t>
      </w:r>
    </w:p>
    <w:p w14:paraId="49567F94" w14:textId="77777777" w:rsidR="005E5F98" w:rsidRDefault="005E5F98" w:rsidP="00A72F17">
      <w:pPr>
        <w:jc w:val="center"/>
        <w:rPr>
          <w:b/>
          <w:bCs/>
          <w:sz w:val="28"/>
          <w:szCs w:val="28"/>
        </w:rPr>
      </w:pPr>
    </w:p>
    <w:p w14:paraId="3C8F41F3" w14:textId="77777777" w:rsidR="00A72F17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</w:p>
    <w:p w14:paraId="4B0F43E6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D725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import</w:t>
      </w: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math</w:t>
      </w:r>
    </w:p>
    <w:p w14:paraId="23ACA420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D725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import</w:t>
      </w: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sympy</w:t>
      </w:r>
      <w:proofErr w:type="spellEnd"/>
    </w:p>
    <w:p w14:paraId="312123BC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D725C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# step 1</w:t>
      </w:r>
    </w:p>
    <w:p w14:paraId="5F64C168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D725C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# p = 127</w:t>
      </w:r>
    </w:p>
    <w:p w14:paraId="375C9204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D725C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# q = 131</w:t>
      </w:r>
    </w:p>
    <w:p w14:paraId="755A781F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p </w:t>
      </w:r>
      <w:r w:rsidRPr="00DD725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int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input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DD725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Enter the value of p: 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"))</w:t>
      </w:r>
    </w:p>
    <w:p w14:paraId="2ABF20D8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q </w:t>
      </w:r>
      <w:r w:rsidRPr="00DD725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int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input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DD725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Enter the value of q: 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"))</w:t>
      </w:r>
    </w:p>
    <w:p w14:paraId="015BC162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D725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if</w:t>
      </w: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D725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not</w:t>
      </w: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sympy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.</w:t>
      </w: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D725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or</w:t>
      </w: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D725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not</w:t>
      </w: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sympy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.</w:t>
      </w: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q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</w:p>
    <w:p w14:paraId="381687F2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print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DD725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p and q must be prime numbers.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")</w:t>
      </w:r>
    </w:p>
    <w:p w14:paraId="536A235C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exit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()</w:t>
      </w:r>
    </w:p>
    <w:p w14:paraId="29DB5A90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print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DD725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p =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",</w:t>
      </w: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p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5F2E0D7E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print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DD725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q =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",</w:t>
      </w: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q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04C88A0C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1C6497B9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D725C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# step 2</w:t>
      </w:r>
    </w:p>
    <w:p w14:paraId="5A1D51DF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n </w:t>
      </w:r>
      <w:r w:rsidRPr="00DD725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p</w:t>
      </w:r>
      <w:r w:rsidRPr="00DD725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*</w:t>
      </w: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q</w:t>
      </w:r>
    </w:p>
    <w:p w14:paraId="31DAC4A9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print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DD725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n =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",</w:t>
      </w: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n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30B74968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0287F599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D725C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# step 3</w:t>
      </w:r>
    </w:p>
    <w:p w14:paraId="34E5A7C1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phi </w:t>
      </w:r>
      <w:r w:rsidRPr="00DD725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p</w:t>
      </w:r>
      <w:r w:rsidRPr="00DD725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-</w:t>
      </w:r>
      <w:r w:rsidRPr="00DD725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DD725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*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q</w:t>
      </w:r>
      <w:r w:rsidRPr="00DD725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-</w:t>
      </w:r>
      <w:r w:rsidRPr="00DD725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6961614B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57DE6458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D725C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# step 4</w:t>
      </w:r>
    </w:p>
    <w:p w14:paraId="09BC659B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e </w:t>
      </w:r>
      <w:r w:rsidRPr="00DD725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D725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2</w:t>
      </w:r>
    </w:p>
    <w:p w14:paraId="1B92926C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D725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while</w:t>
      </w: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e </w:t>
      </w:r>
      <w:r w:rsidRPr="00DD725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&lt;</w:t>
      </w: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phi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</w:p>
    <w:p w14:paraId="61080C07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DD725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if</w:t>
      </w: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math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.</w:t>
      </w: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phi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D725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==</w:t>
      </w: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D725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):</w:t>
      </w:r>
    </w:p>
    <w:p w14:paraId="0CC25DBC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725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break</w:t>
      </w:r>
    </w:p>
    <w:p w14:paraId="1792AC12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</w:t>
      </w:r>
      <w:r w:rsidRPr="00DD725C">
        <w:rPr>
          <w:rFonts w:ascii="Consolas" w:eastAsia="Times New Roman" w:hAnsi="Consolas" w:cs="Times New Roman"/>
          <w:color w:val="CF8DFB"/>
          <w:kern w:val="0"/>
          <w:sz w:val="21"/>
          <w:szCs w:val="21"/>
          <w:lang w:eastAsia="en-IN"/>
          <w14:ligatures w14:val="none"/>
        </w:rPr>
        <w:t>else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:</w:t>
      </w:r>
    </w:p>
    <w:p w14:paraId="70DFFFE9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        e </w:t>
      </w:r>
      <w:r w:rsidRPr="00DD725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+=</w:t>
      </w: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D725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</w:t>
      </w:r>
    </w:p>
    <w:p w14:paraId="5C697186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54350077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print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DD725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e =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",</w:t>
      </w: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e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105FA675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D725C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# step 5</w:t>
      </w:r>
    </w:p>
    <w:p w14:paraId="40818615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k </w:t>
      </w:r>
      <w:r w:rsidRPr="00DD725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D725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2</w:t>
      </w:r>
    </w:p>
    <w:p w14:paraId="4401BA95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d </w:t>
      </w:r>
      <w:r w:rsidRPr="00DD725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((</w:t>
      </w: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k</w:t>
      </w:r>
      <w:r w:rsidRPr="00DD725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*</w:t>
      </w: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phi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DD725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+</w:t>
      </w:r>
      <w:r w:rsidRPr="00DD725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  <w:r w:rsidRPr="00DD725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/</w:t>
      </w: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e</w:t>
      </w:r>
    </w:p>
    <w:p w14:paraId="115FAFA3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print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("</w:t>
      </w:r>
      <w:r w:rsidRPr="00DD725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d =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",</w:t>
      </w: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d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1EE1BAF6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print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D725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f</w:t>
      </w:r>
      <w:r w:rsidRPr="00DD725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'Public</w:t>
      </w:r>
      <w:proofErr w:type="spellEnd"/>
      <w:r w:rsidRPr="00DD725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 key: </w:t>
      </w:r>
      <w:r w:rsidRPr="00DD725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{</w:t>
      </w: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e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n</w:t>
      </w:r>
      <w:r w:rsidRPr="00DD725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}</w:t>
      </w:r>
      <w:r w:rsidRPr="00DD725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'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54CE326D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print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D725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f</w:t>
      </w:r>
      <w:r w:rsidRPr="00DD725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'Private</w:t>
      </w:r>
      <w:proofErr w:type="spellEnd"/>
      <w:r w:rsidRPr="00DD725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 key: </w:t>
      </w:r>
      <w:r w:rsidRPr="00DD725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{</w:t>
      </w: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d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n</w:t>
      </w:r>
      <w:r w:rsidRPr="00DD725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}</w:t>
      </w:r>
      <w:r w:rsidRPr="00DD725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'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05716F3F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6BC569B9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D725C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# plain text</w:t>
      </w:r>
    </w:p>
    <w:p w14:paraId="0F75D3FF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proofErr w:type="spellStart"/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D725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D725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11</w:t>
      </w:r>
    </w:p>
    <w:p w14:paraId="3652A5CB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print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D725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f</w:t>
      </w:r>
      <w:r w:rsidRPr="00DD725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'Original</w:t>
      </w:r>
      <w:proofErr w:type="spellEnd"/>
      <w:r w:rsidRPr="00DD725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 message:</w:t>
      </w:r>
      <w:r w:rsidRPr="00DD725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DD725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}</w:t>
      </w:r>
      <w:r w:rsidRPr="00DD725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'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1BAF3384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2B580F78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D725C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# encryption</w:t>
      </w:r>
    </w:p>
    <w:p w14:paraId="6C563121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C </w:t>
      </w:r>
      <w:r w:rsidRPr="00DD725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pow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e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41A7A437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C </w:t>
      </w:r>
      <w:r w:rsidRPr="00DD725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math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.</w:t>
      </w: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fmod</w:t>
      </w:r>
      <w:proofErr w:type="spellEnd"/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C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n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5753BB1B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print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D725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f</w:t>
      </w:r>
      <w:r w:rsidRPr="00DD725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'Encrypted</w:t>
      </w:r>
      <w:proofErr w:type="spellEnd"/>
      <w:r w:rsidRPr="00DD725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 message: </w:t>
      </w:r>
      <w:r w:rsidRPr="00DD725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{</w:t>
      </w: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C</w:t>
      </w:r>
      <w:r w:rsidRPr="00DD725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}</w:t>
      </w:r>
      <w:r w:rsidRPr="00DD725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'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423DCE94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582AE073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D725C">
        <w:rPr>
          <w:rFonts w:ascii="Consolas" w:eastAsia="Times New Roman" w:hAnsi="Consolas" w:cs="Times New Roman"/>
          <w:i/>
          <w:iCs/>
          <w:color w:val="027F9E"/>
          <w:kern w:val="0"/>
          <w:sz w:val="21"/>
          <w:szCs w:val="21"/>
          <w:lang w:eastAsia="en-IN"/>
          <w14:ligatures w14:val="none"/>
        </w:rPr>
        <w:t># decryption</w:t>
      </w:r>
    </w:p>
    <w:p w14:paraId="7FF19010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M </w:t>
      </w:r>
      <w:r w:rsidRPr="00DD725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pow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C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d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7130B26A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M </w:t>
      </w:r>
      <w:r w:rsidRPr="00DD725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=</w:t>
      </w:r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D725C"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  <w:t>math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.</w:t>
      </w: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fmod</w:t>
      </w:r>
      <w:proofErr w:type="spellEnd"/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M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,</w:t>
      </w: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 xml:space="preserve"> n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74398F68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5F3F6F35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print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D725C">
        <w:rPr>
          <w:rFonts w:ascii="Consolas" w:eastAsia="Times New Roman" w:hAnsi="Consolas" w:cs="Times New Roman"/>
          <w:color w:val="FF8484"/>
          <w:kern w:val="0"/>
          <w:sz w:val="21"/>
          <w:szCs w:val="21"/>
          <w:lang w:eastAsia="en-IN"/>
          <w14:ligatures w14:val="none"/>
        </w:rPr>
        <w:t>f</w:t>
      </w:r>
      <w:r w:rsidRPr="00DD725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'Decrypted</w:t>
      </w:r>
      <w:proofErr w:type="spellEnd"/>
      <w:r w:rsidRPr="00DD725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 xml:space="preserve"> message: </w:t>
      </w:r>
      <w:r w:rsidRPr="00DD725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{</w:t>
      </w:r>
      <w:r w:rsidRPr="00DD725C">
        <w:rPr>
          <w:rFonts w:ascii="Consolas" w:eastAsia="Times New Roman" w:hAnsi="Consolas" w:cs="Times New Roman"/>
          <w:color w:val="FFCC5C"/>
          <w:kern w:val="0"/>
          <w:sz w:val="21"/>
          <w:szCs w:val="21"/>
          <w:lang w:eastAsia="en-IN"/>
          <w14:ligatures w14:val="none"/>
        </w:rPr>
        <w:t>M</w:t>
      </w:r>
      <w:r w:rsidRPr="00DD725C">
        <w:rPr>
          <w:rFonts w:ascii="Consolas" w:eastAsia="Times New Roman" w:hAnsi="Consolas" w:cs="Times New Roman"/>
          <w:color w:val="5CB2FF"/>
          <w:kern w:val="0"/>
          <w:sz w:val="21"/>
          <w:szCs w:val="21"/>
          <w:lang w:eastAsia="en-IN"/>
          <w14:ligatures w14:val="none"/>
        </w:rPr>
        <w:t>}</w:t>
      </w:r>
      <w:r w:rsidRPr="00DD725C">
        <w:rPr>
          <w:rFonts w:ascii="Consolas" w:eastAsia="Times New Roman" w:hAnsi="Consolas" w:cs="Times New Roman"/>
          <w:color w:val="C5F467"/>
          <w:kern w:val="0"/>
          <w:sz w:val="21"/>
          <w:szCs w:val="21"/>
          <w:lang w:eastAsia="en-IN"/>
          <w14:ligatures w14:val="none"/>
        </w:rPr>
        <w:t>'</w:t>
      </w:r>
      <w:r w:rsidRPr="00DD725C">
        <w:rPr>
          <w:rFonts w:ascii="Consolas" w:eastAsia="Times New Roman" w:hAnsi="Consolas" w:cs="Times New Roman"/>
          <w:color w:val="5CECC6"/>
          <w:kern w:val="0"/>
          <w:sz w:val="21"/>
          <w:szCs w:val="21"/>
          <w:lang w:eastAsia="en-IN"/>
          <w14:ligatures w14:val="none"/>
        </w:rPr>
        <w:t>)</w:t>
      </w:r>
    </w:p>
    <w:p w14:paraId="1F9A29C9" w14:textId="77777777" w:rsidR="00DD725C" w:rsidRPr="00DD725C" w:rsidRDefault="00DD725C" w:rsidP="00DD725C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kern w:val="0"/>
          <w:sz w:val="21"/>
          <w:szCs w:val="21"/>
          <w:lang w:eastAsia="en-IN"/>
          <w14:ligatures w14:val="none"/>
        </w:rPr>
      </w:pPr>
    </w:p>
    <w:p w14:paraId="3F84B087" w14:textId="77777777" w:rsidR="00DD725C" w:rsidRDefault="00DD725C" w:rsidP="00A72F17">
      <w:pPr>
        <w:rPr>
          <w:b/>
          <w:bCs/>
          <w:sz w:val="28"/>
          <w:szCs w:val="28"/>
        </w:rPr>
      </w:pPr>
    </w:p>
    <w:p w14:paraId="5EE1E8FB" w14:textId="4FC7D008" w:rsidR="00A72F17" w:rsidRDefault="00A72F17" w:rsidP="00A72F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67CF679" w14:textId="02CAD4FA" w:rsidR="00D622BA" w:rsidRPr="00DD725C" w:rsidRDefault="00DD725C" w:rsidP="00A72F17">
      <w:pPr>
        <w:rPr>
          <w:b/>
          <w:bCs/>
          <w:sz w:val="28"/>
          <w:szCs w:val="28"/>
        </w:rPr>
      </w:pPr>
      <w:r w:rsidRPr="00DD725C">
        <w:rPr>
          <w:b/>
          <w:bCs/>
          <w:sz w:val="28"/>
          <w:szCs w:val="28"/>
        </w:rPr>
        <w:drawing>
          <wp:inline distT="0" distB="0" distL="0" distR="0" wp14:anchorId="0B2CE81D" wp14:editId="5DA2F618">
            <wp:extent cx="5731510" cy="1296035"/>
            <wp:effectExtent l="0" t="0" r="2540" b="0"/>
            <wp:docPr id="17162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82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2BA" w:rsidRPr="00DD7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5C"/>
    <w:rsid w:val="005E5F98"/>
    <w:rsid w:val="008C1545"/>
    <w:rsid w:val="00A72F17"/>
    <w:rsid w:val="00D622BA"/>
    <w:rsid w:val="00DD725C"/>
    <w:rsid w:val="00ED6EB4"/>
    <w:rsid w:val="00F9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D6F4"/>
  <w15:chartTrackingRefBased/>
  <w15:docId w15:val="{F3C2F8E3-7812-45D3-B055-E0CF2C94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ya\OneDrive\Documents\Custom%20Office%20Templates\Base%20Experiment%20Fi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Base Experiment File</Template>
  <TotalTime>1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</dc:creator>
  <cp:keywords/>
  <dc:description/>
  <cp:lastModifiedBy>Aarya Marve</cp:lastModifiedBy>
  <cp:revision>3</cp:revision>
  <dcterms:created xsi:type="dcterms:W3CDTF">2023-08-14T12:06:00Z</dcterms:created>
  <dcterms:modified xsi:type="dcterms:W3CDTF">2023-08-14T12:06:00Z</dcterms:modified>
</cp:coreProperties>
</file>