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4E34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335DF795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36EFEF0A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2DB2194B" w14:textId="77777777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</w:p>
    <w:p w14:paraId="248110BD" w14:textId="77777777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</w:p>
    <w:p w14:paraId="066BE8DF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74D16E0D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majority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x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z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2177EE0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Returns the majority bit</w:t>
      </w:r>
    </w:p>
    <w:p w14:paraId="10F3150E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x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|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x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z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|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y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&amp;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z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87B6864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160A7E9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clock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register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4416587B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new_bit</w:t>
      </w:r>
      <w:proofErr w:type="spellEnd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register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18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^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majority_bit</w:t>
      </w:r>
      <w:proofErr w:type="spellEnd"/>
    </w:p>
    <w:p w14:paraId="284D416C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register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</w:p>
    <w:p w14:paraId="36D3A4CD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register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new_bit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0661AC5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81DF0A7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generate_keystream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num_bits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4FA5FE8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R1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list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19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Makes the First Register 19 bits long</w:t>
      </w:r>
    </w:p>
    <w:p w14:paraId="2E223BF0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R2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22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Makes the Second Register 22 bits long</w:t>
      </w:r>
    </w:p>
    <w:p w14:paraId="7262372F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R3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23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Makes the Third Register 23 bits long</w:t>
      </w:r>
    </w:p>
    <w:p w14:paraId="3CEBED7A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keystream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Stores the keystream</w:t>
      </w:r>
    </w:p>
    <w:p w14:paraId="42022E4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8B5FBCF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_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num_bits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288A1FDF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majority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R1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8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R2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R3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])</w:t>
      </w:r>
    </w:p>
    <w:p w14:paraId="55F5888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R1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8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478366B4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clock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R1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707E20F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R2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247804AF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clock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R2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2B587FFF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R3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10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7D332BFB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clock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R3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majority_bit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2F2B2DED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keystream_bit</w:t>
      </w:r>
      <w:proofErr w:type="spellEnd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R1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18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^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R2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21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^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R3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22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</w:t>
      </w:r>
    </w:p>
    <w:p w14:paraId="268DACC0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keystream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keystream_bit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2428F873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2D01E2E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keystream</w:t>
      </w:r>
    </w:p>
    <w:p w14:paraId="1522B2B7" w14:textId="77777777" w:rsidR="0074077E" w:rsidRPr="0074077E" w:rsidRDefault="0074077E" w:rsidP="0074077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F2ECE73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encrypt_or_decrypt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data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keystream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71B305EA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str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int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data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])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^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keystream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])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for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in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range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data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))]</w:t>
      </w:r>
    </w:p>
    <w:p w14:paraId="7BF6D0D3" w14:textId="77777777" w:rsidR="0074077E" w:rsidRPr="0074077E" w:rsidRDefault="0074077E" w:rsidP="0074077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6B6215E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a51_encrypt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plaintext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542AF095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keystream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generate_keystream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))</w:t>
      </w:r>
    </w:p>
    <w:p w14:paraId="0E5C7161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encrypted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encrypt_or_decrypt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plaintext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keystream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B76434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''.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join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encrypted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2FF8E46" w14:textId="77777777" w:rsidR="0074077E" w:rsidRPr="0074077E" w:rsidRDefault="0074077E" w:rsidP="0074077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101F5F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a51_decrypt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ciphertext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3345B2BD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Encryption and decryption are the same in a stream cipher</w:t>
      </w:r>
    </w:p>
    <w:p w14:paraId="13E6C45F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return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a51_encrypt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7081D79" w14:textId="77777777" w:rsidR="0074077E" w:rsidRPr="0074077E" w:rsidRDefault="0074077E" w:rsidP="0074077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D5F5DD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def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main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():</w:t>
      </w:r>
    </w:p>
    <w:p w14:paraId="3E9F9B08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key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4077E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1010101010101010101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 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19-bit key</w:t>
      </w:r>
    </w:p>
    <w:p w14:paraId="0C0B55E8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plaintext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4077E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1101101010101010101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 </w:t>
      </w:r>
      <w:r w:rsidRPr="0074077E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Example plaintext</w:t>
      </w:r>
    </w:p>
    <w:p w14:paraId="29EB4A26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4288555E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ciphertext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a51_encrypt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33FCE85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a51_decrypt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key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1E26FDA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6E9C621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74077E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Plaintext: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162B8DA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74077E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Ciphertext: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ciphertext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35A6D5E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74077E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Decrypted Text: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decrypted_text</w:t>
      </w:r>
      <w:proofErr w:type="spellEnd"/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6F2297D2" w14:textId="77777777" w:rsidR="0074077E" w:rsidRPr="0074077E" w:rsidRDefault="0074077E" w:rsidP="0074077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D274A0E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74077E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</w:t>
      </w:r>
      <w:r w:rsidRPr="0074077E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__main__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":</w:t>
      </w:r>
    </w:p>
    <w:p w14:paraId="0750AAD2" w14:textId="77777777" w:rsidR="0074077E" w:rsidRPr="0074077E" w:rsidRDefault="0074077E" w:rsidP="0074077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74077E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74077E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main</w:t>
      </w:r>
      <w:r w:rsidRPr="0074077E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</w:p>
    <w:p w14:paraId="3CB5E273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Outcomes:</w:t>
      </w:r>
    </w:p>
    <w:p w14:paraId="28BD3D68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7EE97A45" w14:textId="77777777" w:rsidR="00D622BA" w:rsidRPr="00A72F17" w:rsidRDefault="00D622BA" w:rsidP="00A72F17"/>
    <w:sectPr w:rsidR="00D622BA" w:rsidRPr="00A7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7E"/>
    <w:rsid w:val="0074077E"/>
    <w:rsid w:val="00A72F17"/>
    <w:rsid w:val="00D622BA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C9D0"/>
  <w15:chartTrackingRefBased/>
  <w15:docId w15:val="{53C4ECF9-D889-4587-94FD-E64AB9AE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2</cp:revision>
  <dcterms:created xsi:type="dcterms:W3CDTF">2023-08-07T12:19:00Z</dcterms:created>
  <dcterms:modified xsi:type="dcterms:W3CDTF">2023-08-07T12:19:00Z</dcterms:modified>
</cp:coreProperties>
</file>